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9A3C" w14:textId="64FE0870" w:rsidR="00DB446D" w:rsidRPr="0041537A" w:rsidRDefault="0041537A" w:rsidP="00DB446D">
      <w:pPr>
        <w:pStyle w:val="Header"/>
        <w:jc w:val="center"/>
        <w:rPr>
          <w:rFonts w:ascii="Palatino" w:eastAsia="微軟正黑體" w:hAnsi="Palatino" w:cs="Arial"/>
          <w:b/>
          <w:sz w:val="32"/>
          <w:szCs w:val="32"/>
          <w:vertAlign w:val="subscript"/>
        </w:rPr>
      </w:pPr>
      <w:r w:rsidRPr="0041537A">
        <w:rPr>
          <w:rFonts w:ascii="Palatino" w:eastAsia="微軟正黑體" w:hAnsi="Palatino" w:cs="Arial" w:hint="eastAsia"/>
          <w:b/>
          <w:sz w:val="32"/>
          <w:szCs w:val="32"/>
        </w:rPr>
        <w:t>La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b </w:t>
      </w:r>
      <w:r w:rsidR="00FE42B9">
        <w:rPr>
          <w:rFonts w:ascii="Palatino" w:eastAsia="微軟正黑體" w:hAnsi="Palatino" w:cs="Arial" w:hint="eastAsia"/>
          <w:b/>
          <w:sz w:val="32"/>
          <w:szCs w:val="32"/>
        </w:rPr>
        <w:t>9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: </w:t>
      </w:r>
      <w:r w:rsidR="00FE42B9">
        <w:rPr>
          <w:rFonts w:ascii="Palatino" w:eastAsia="微軟正黑體" w:hAnsi="Palatino" w:cs="Arial"/>
          <w:b/>
          <w:sz w:val="32"/>
          <w:szCs w:val="32"/>
        </w:rPr>
        <w:t>Speaker</w:t>
      </w:r>
    </w:p>
    <w:p w14:paraId="51EEE309" w14:textId="37D00394" w:rsidR="00DB446D" w:rsidRPr="007B02A3" w:rsidRDefault="0041537A" w:rsidP="0041537A">
      <w:pPr>
        <w:pStyle w:val="Header"/>
        <w:wordWrap w:val="0"/>
        <w:jc w:val="right"/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</w:pPr>
      <w:r w:rsidRPr="007B02A3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103061207 </w:t>
      </w:r>
      <w:r w:rsidRPr="007B02A3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>徐安廷</w:t>
      </w:r>
      <w:r w:rsidR="00B0523A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 xml:space="preserve"> </w:t>
      </w:r>
      <w:r w:rsidR="00B0523A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>An-Ting Hsu</w:t>
      </w:r>
    </w:p>
    <w:p w14:paraId="04898821" w14:textId="0A109B0A" w:rsidR="00455DAD" w:rsidRPr="0041537A" w:rsidRDefault="00205E11" w:rsidP="00455DAD">
      <w:pPr>
        <w:pStyle w:val="Header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eastAsia="微軟正黑體" w:hAnsi="Palatino" w:cs="Arial"/>
        </w:rPr>
      </w:pPr>
      <w:r w:rsidRPr="0041537A">
        <w:rPr>
          <w:rFonts w:ascii="Palatino" w:eastAsia="微軟正黑體" w:hAnsi="Palatino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CEF21" id="Line 3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1C0F2D88" w14:textId="7048EBAF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Specification</w:t>
      </w:r>
    </w:p>
    <w:p w14:paraId="0D528C4E" w14:textId="77777777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532B8A38" w14:textId="669F0E29" w:rsidR="007B02A3" w:rsidRDefault="002070D4" w:rsidP="00DB2521">
      <w:pPr>
        <w:pStyle w:val="ListParagraph"/>
        <w:numPr>
          <w:ilvl w:val="0"/>
          <w:numId w:val="26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Speaker Simulation</w:t>
      </w:r>
    </w:p>
    <w:p w14:paraId="2C9825F3" w14:textId="652CF9C8" w:rsidR="00700C36" w:rsidRDefault="00700C36" w:rsidP="00700C36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  <w:szCs w:val="28"/>
        </w:rPr>
      </w:pPr>
      <w:r w:rsidRPr="00700C36">
        <w:rPr>
          <w:rFonts w:ascii="Palatino" w:eastAsia="微軟正黑體" w:hAnsi="Palatino" w:cs="Arial"/>
          <w:szCs w:val="28"/>
        </w:rPr>
        <w:t>Experiment Goal:</w:t>
      </w:r>
    </w:p>
    <w:p w14:paraId="3A3485FF" w14:textId="6F928BCC" w:rsidR="00F154AA" w:rsidRDefault="00C9300D" w:rsidP="00F154AA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Fin</w:t>
      </w:r>
      <w:r>
        <w:rPr>
          <w:rFonts w:ascii="Palatino" w:eastAsia="微軟正黑體" w:hAnsi="Palatino" w:cs="Arial"/>
          <w:szCs w:val="28"/>
        </w:rPr>
        <w:t>i</w:t>
      </w:r>
      <w:r>
        <w:rPr>
          <w:rFonts w:ascii="Palatino" w:eastAsia="微軟正黑體" w:hAnsi="Palatino" w:cs="Arial" w:hint="eastAsia"/>
          <w:szCs w:val="28"/>
        </w:rPr>
        <w:t xml:space="preserve">sh rest of the module </w:t>
      </w:r>
      <w:r>
        <w:rPr>
          <w:rFonts w:ascii="Palatino" w:eastAsia="微軟正黑體" w:hAnsi="Palatino" w:cs="Arial"/>
          <w:szCs w:val="28"/>
        </w:rPr>
        <w:t>code “speaker_ctl” and simulate the speaker control signal.</w:t>
      </w:r>
    </w:p>
    <w:p w14:paraId="6C4AE8CA" w14:textId="0C056CF1" w:rsidR="00823528" w:rsidRDefault="00252A6E" w:rsidP="00C9769E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Block Dia</w:t>
      </w:r>
      <w:r>
        <w:rPr>
          <w:rFonts w:ascii="Palatino" w:eastAsia="微軟正黑體" w:hAnsi="Palatino" w:cs="Arial"/>
          <w:szCs w:val="28"/>
        </w:rPr>
        <w:t>gram:</w:t>
      </w:r>
    </w:p>
    <w:p w14:paraId="7E8D87B9" w14:textId="1290A444" w:rsidR="00195BE7" w:rsidRDefault="00A4401A" w:rsidP="00195BE7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51FA8331" wp14:editId="7A828871">
            <wp:extent cx="5177790" cy="13602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9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21" cy="136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5B72" w14:textId="3F9F9684" w:rsidR="00A4401A" w:rsidRDefault="00A4401A" w:rsidP="00A4401A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 xml:space="preserve">Simulation </w:t>
      </w:r>
      <w:r>
        <w:rPr>
          <w:rFonts w:ascii="Palatino" w:eastAsia="微軟正黑體" w:hAnsi="Palatino" w:cs="Arial"/>
          <w:szCs w:val="28"/>
        </w:rPr>
        <w:t>Result:</w:t>
      </w:r>
    </w:p>
    <w:p w14:paraId="685E2CF1" w14:textId="24E7F40A" w:rsidR="00A4401A" w:rsidRDefault="00FD330C" w:rsidP="00A4401A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7189FB99" wp14:editId="6D4C3BF0">
            <wp:extent cx="6000750" cy="237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546" cy="23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5D67" w14:textId="4F6C3004" w:rsidR="00FD330C" w:rsidRDefault="0079636B" w:rsidP="0079636B">
      <w:pPr>
        <w:pStyle w:val="ListParagraph"/>
        <w:spacing w:beforeLines="50" w:before="120"/>
        <w:ind w:leftChars="0" w:left="958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noProof/>
          <w:szCs w:val="28"/>
        </w:rPr>
        <w:drawing>
          <wp:inline distT="0" distB="0" distL="0" distR="0" wp14:anchorId="047ADDC0" wp14:editId="1B69AB9A">
            <wp:extent cx="5997743" cy="23177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75" cy="23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860A" w14:textId="2D365949" w:rsidR="00CE7C67" w:rsidRDefault="00CE7C67" w:rsidP="00347FA3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</w:t>
      </w:r>
      <w:r w:rsidR="00C6163F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>:</w:t>
      </w:r>
    </w:p>
    <w:p w14:paraId="23B24F2C" w14:textId="14A2DB28" w:rsidR="00CE7C67" w:rsidRDefault="00C921F3" w:rsidP="00CE7C67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Inputs:</w:t>
      </w:r>
      <w:r>
        <w:rPr>
          <w:rFonts w:ascii="Palatino" w:eastAsia="微軟正黑體" w:hAnsi="Palatino" w:cs="Arial"/>
          <w:szCs w:val="28"/>
        </w:rPr>
        <w:t xml:space="preserve"> </w:t>
      </w:r>
      <w:r w:rsidR="007A2504">
        <w:rPr>
          <w:rFonts w:ascii="Palatino" w:eastAsia="微軟正黑體" w:hAnsi="Palatino" w:cs="Arial"/>
          <w:szCs w:val="28"/>
        </w:rPr>
        <w:t xml:space="preserve">clk, </w:t>
      </w:r>
      <w:r w:rsidR="006C3480">
        <w:rPr>
          <w:rFonts w:ascii="Palatino" w:eastAsia="微軟正黑體" w:hAnsi="Palatino" w:cs="Arial"/>
          <w:szCs w:val="28"/>
        </w:rPr>
        <w:t>rst_n</w:t>
      </w:r>
      <w:r w:rsidR="00EB0559">
        <w:rPr>
          <w:rFonts w:ascii="Palatino" w:eastAsia="微軟正黑體" w:hAnsi="Palatino" w:cs="Arial"/>
          <w:szCs w:val="28"/>
        </w:rPr>
        <w:t>.</w:t>
      </w:r>
    </w:p>
    <w:p w14:paraId="01F7CE4B" w14:textId="7F0E92FF" w:rsidR="00C921F3" w:rsidRDefault="00C921F3" w:rsidP="00CE7C67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 xml:space="preserve">Outputs: </w:t>
      </w:r>
      <w:r w:rsidR="006C3480">
        <w:rPr>
          <w:rFonts w:ascii="Palatino" w:eastAsia="微軟正黑體" w:hAnsi="Palatino" w:cs="Arial"/>
          <w:szCs w:val="28"/>
        </w:rPr>
        <w:t>audio_appsel, audio_sysclk, audio_bcd, audio_ws, audio_data</w:t>
      </w:r>
      <w:r w:rsidR="00EB0559">
        <w:rPr>
          <w:rFonts w:ascii="Palatino" w:eastAsia="微軟正黑體" w:hAnsi="Palatino" w:cs="Arial"/>
          <w:szCs w:val="28"/>
        </w:rPr>
        <w:t>.</w:t>
      </w:r>
    </w:p>
    <w:p w14:paraId="46E525C1" w14:textId="377ADF46" w:rsidR="00B1654A" w:rsidRDefault="002070D4" w:rsidP="00DB2521">
      <w:pPr>
        <w:pStyle w:val="ListParagraph"/>
        <w:numPr>
          <w:ilvl w:val="0"/>
          <w:numId w:val="26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lastRenderedPageBreak/>
        <w:t>Speaker Control</w:t>
      </w:r>
    </w:p>
    <w:p w14:paraId="0250B098" w14:textId="7171D779" w:rsidR="00700C36" w:rsidRPr="00194402" w:rsidRDefault="00700C36" w:rsidP="00700C36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szCs w:val="28"/>
        </w:rPr>
        <w:t>Experiment Goal:</w:t>
      </w:r>
    </w:p>
    <w:p w14:paraId="56C35184" w14:textId="63E73831" w:rsidR="005E0DF1" w:rsidRPr="00C9300D" w:rsidRDefault="00C9300D" w:rsidP="00CB2606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 xml:space="preserve">Set three buttons as </w:t>
      </w:r>
      <w:r w:rsidRPr="00C9300D">
        <w:rPr>
          <w:rFonts w:ascii="Palatino" w:eastAsia="微軟正黑體" w:hAnsi="Palatino" w:cs="Arial" w:hint="eastAsia"/>
          <w:b/>
          <w:szCs w:val="28"/>
        </w:rPr>
        <w:t>Do, Re, Mi</w:t>
      </w:r>
      <w:r>
        <w:rPr>
          <w:rFonts w:ascii="Palatino" w:eastAsia="微軟正黑體" w:hAnsi="Palatino" w:cs="Arial"/>
          <w:szCs w:val="28"/>
        </w:rPr>
        <w:t>,</w:t>
      </w:r>
      <w:r>
        <w:rPr>
          <w:rFonts w:ascii="Palatino" w:eastAsia="微軟正黑體" w:hAnsi="Palatino" w:cs="Arial"/>
          <w:b/>
          <w:szCs w:val="28"/>
        </w:rPr>
        <w:t xml:space="preserve"> </w:t>
      </w:r>
      <w:r>
        <w:rPr>
          <w:rFonts w:ascii="Palatino" w:eastAsia="微軟正黑體" w:hAnsi="Palatino" w:cs="Arial" w:hint="eastAsia"/>
          <w:szCs w:val="28"/>
        </w:rPr>
        <w:t>wh</w:t>
      </w:r>
      <w:r>
        <w:rPr>
          <w:rFonts w:ascii="Palatino" w:eastAsia="微軟正黑體" w:hAnsi="Palatino" w:cs="Arial"/>
          <w:szCs w:val="28"/>
        </w:rPr>
        <w:t>en the buttons is pressed the speaker will play out the note that the button represent. Set another two buttons as increase or decrease the speaker volums.</w:t>
      </w:r>
    </w:p>
    <w:p w14:paraId="0E084400" w14:textId="235584DE" w:rsidR="00F326E1" w:rsidRDefault="00252A6E" w:rsidP="00C9769E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Block Dia</w:t>
      </w:r>
      <w:r>
        <w:rPr>
          <w:rFonts w:ascii="Palatino" w:eastAsia="微軟正黑體" w:hAnsi="Palatino" w:cs="Arial"/>
          <w:szCs w:val="28"/>
        </w:rPr>
        <w:t>gram:</w:t>
      </w:r>
    </w:p>
    <w:p w14:paraId="22D70B99" w14:textId="59A2E057" w:rsidR="00F154AA" w:rsidRDefault="002C56EB" w:rsidP="00F154AA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588553ED" wp14:editId="4B10AD2A">
            <wp:extent cx="5971540" cy="26495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9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682" cy="26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848A" w14:textId="190C05F6" w:rsidR="00F154AA" w:rsidRDefault="00CE7C67" w:rsidP="00F154AA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I/O</w:t>
      </w:r>
      <w:r w:rsidR="00C6163F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 w:hint="eastAsia"/>
          <w:szCs w:val="28"/>
        </w:rPr>
        <w:t>:</w:t>
      </w:r>
    </w:p>
    <w:p w14:paraId="3E41E21E" w14:textId="7B75765C" w:rsidR="00F154AA" w:rsidRDefault="00C6163F" w:rsidP="00F154AA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 xml:space="preserve">Inputs: </w:t>
      </w:r>
      <w:r>
        <w:rPr>
          <w:rFonts w:ascii="Palatino" w:eastAsia="微軟正黑體" w:hAnsi="Palatino" w:cs="Arial"/>
          <w:szCs w:val="28"/>
        </w:rPr>
        <w:t xml:space="preserve">clk, </w:t>
      </w:r>
      <w:r w:rsidR="006C3480">
        <w:rPr>
          <w:rFonts w:ascii="Palatino" w:eastAsia="微軟正黑體" w:hAnsi="Palatino" w:cs="Arial"/>
          <w:szCs w:val="28"/>
        </w:rPr>
        <w:t>DO, RE, MI, increase, decrease, rst_n</w:t>
      </w:r>
      <w:r>
        <w:rPr>
          <w:rFonts w:ascii="Palatino" w:eastAsia="微軟正黑體" w:hAnsi="Palatino" w:cs="Arial"/>
          <w:szCs w:val="28"/>
        </w:rPr>
        <w:t>.</w:t>
      </w:r>
    </w:p>
    <w:p w14:paraId="7D4D69EF" w14:textId="20B8659D" w:rsidR="00C6163F" w:rsidRDefault="00C6163F" w:rsidP="00F154AA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 xml:space="preserve">Outputs: </w:t>
      </w:r>
      <w:r w:rsidR="006C3480" w:rsidRPr="006C3480">
        <w:rPr>
          <w:rFonts w:ascii="Palatino" w:eastAsia="微軟正黑體" w:hAnsi="Palatino" w:cs="Arial"/>
          <w:szCs w:val="28"/>
        </w:rPr>
        <w:t>audio_appsel, audio_sysclk, audio_bcd, audio_ws, audio_data</w:t>
      </w:r>
      <w:r w:rsidR="006C3480">
        <w:rPr>
          <w:rFonts w:ascii="Palatino" w:eastAsia="微軟正黑體" w:hAnsi="Palatino" w:cs="Arial"/>
          <w:szCs w:val="28"/>
        </w:rPr>
        <w:t>,</w:t>
      </w:r>
      <w:r w:rsidR="006C3480" w:rsidRPr="006C3480">
        <w:rPr>
          <w:rFonts w:ascii="Palatino" w:eastAsia="微軟正黑體" w:hAnsi="Palatino" w:cs="Arial"/>
          <w:szCs w:val="28"/>
        </w:rPr>
        <w:t xml:space="preserve"> </w:t>
      </w:r>
      <w:r>
        <w:rPr>
          <w:rFonts w:ascii="Palatino" w:eastAsia="微軟正黑體" w:hAnsi="Palatino" w:cs="Arial"/>
          <w:szCs w:val="28"/>
        </w:rPr>
        <w:t>[3:0] control, [14:0] display.</w:t>
      </w:r>
    </w:p>
    <w:p w14:paraId="5FD1F4A3" w14:textId="60C0E09E" w:rsidR="00754CEB" w:rsidRPr="00EB161B" w:rsidRDefault="00754CEB" w:rsidP="00EB161B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Detail</w:t>
      </w:r>
      <w:r w:rsidR="00021F8C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 w:hint="eastAsia"/>
          <w:szCs w:val="28"/>
        </w:rPr>
        <w:t xml:space="preserve"> about some module:</w:t>
      </w:r>
    </w:p>
    <w:p w14:paraId="43FC91C3" w14:textId="367CD999" w:rsidR="00C5775C" w:rsidRDefault="00C5775C" w:rsidP="00A0361D">
      <w:pPr>
        <w:pStyle w:val="ListParagraph"/>
        <w:numPr>
          <w:ilvl w:val="1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d</w:t>
      </w:r>
      <w:r>
        <w:rPr>
          <w:rFonts w:ascii="Palatino" w:eastAsia="微軟正黑體" w:hAnsi="Palatino" w:cs="Arial" w:hint="eastAsia"/>
          <w:szCs w:val="28"/>
        </w:rPr>
        <w:t>ebounce_</w:t>
      </w:r>
      <w:r>
        <w:rPr>
          <w:rFonts w:ascii="Palatino" w:eastAsia="微軟正黑體" w:hAnsi="Palatino" w:cs="Arial"/>
          <w:szCs w:val="28"/>
        </w:rPr>
        <w:t>one_pulse: Debounce and do one pulse function for the input button.</w:t>
      </w:r>
    </w:p>
    <w:p w14:paraId="2B3698AA" w14:textId="788E3E56" w:rsidR="00C368AE" w:rsidRPr="00EB161B" w:rsidRDefault="00C5775C" w:rsidP="00A0361D">
      <w:pPr>
        <w:pStyle w:val="ListParagraph"/>
        <w:numPr>
          <w:ilvl w:val="1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volume</w:t>
      </w:r>
      <w:r w:rsidR="005E0DF1">
        <w:rPr>
          <w:rFonts w:ascii="Palatino" w:eastAsia="微軟正黑體" w:hAnsi="Palatino" w:cs="Arial"/>
          <w:szCs w:val="28"/>
        </w:rPr>
        <w:t xml:space="preserve">_ctl: </w:t>
      </w:r>
      <w:r>
        <w:rPr>
          <w:rFonts w:ascii="Palatino" w:eastAsia="微軟正黑體" w:hAnsi="Palatino" w:cs="Arial"/>
          <w:szCs w:val="28"/>
        </w:rPr>
        <w:t>Use the increase and decrease button signal input to determine the volume output to the buzzer controller and output the volume value to the 14SD.</w:t>
      </w:r>
    </w:p>
    <w:p w14:paraId="1683D15B" w14:textId="77777777" w:rsidR="009C51E8" w:rsidRPr="00BB662C" w:rsidRDefault="009C51E8" w:rsidP="00BB662C">
      <w:pPr>
        <w:rPr>
          <w:rFonts w:ascii="Palatino" w:eastAsia="微軟正黑體" w:hAnsi="Palatino" w:cs="Arial"/>
          <w:szCs w:val="28"/>
        </w:rPr>
      </w:pPr>
    </w:p>
    <w:p w14:paraId="0B2B822C" w14:textId="7AE10844" w:rsidR="00DB446D" w:rsidRPr="0041537A" w:rsidRDefault="0070410A" w:rsidP="00E74ADA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Implementation</w:t>
      </w:r>
    </w:p>
    <w:p w14:paraId="1F2D82FD" w14:textId="46714766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14DF2AFB" w14:textId="6006F078" w:rsidR="00FA7923" w:rsidRPr="00B1654A" w:rsidRDefault="006C3480" w:rsidP="00DB2521">
      <w:pPr>
        <w:pStyle w:val="ListParagraph"/>
        <w:numPr>
          <w:ilvl w:val="0"/>
          <w:numId w:val="30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Speaker Simulation</w:t>
      </w:r>
    </w:p>
    <w:p w14:paraId="2B45FCA6" w14:textId="6AE355C3" w:rsidR="000B63CF" w:rsidRPr="006B6871" w:rsidRDefault="006B6871" w:rsidP="006B6871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 w:hint="eastAsia"/>
          <w:szCs w:val="28"/>
        </w:rPr>
      </w:pPr>
      <w:r>
        <w:rPr>
          <w:rFonts w:ascii="Palatino" w:eastAsia="微軟正黑體" w:hAnsi="Palatino" w:cs="Arial"/>
          <w:szCs w:val="28"/>
        </w:rPr>
        <w:t>First, c</w:t>
      </w:r>
      <w:r>
        <w:rPr>
          <w:rFonts w:ascii="Palatino" w:eastAsia="微軟正黑體" w:hAnsi="Palatino" w:cs="Arial" w:hint="eastAsia"/>
          <w:szCs w:val="28"/>
        </w:rPr>
        <w:t xml:space="preserve">onnect </w:t>
      </w:r>
      <w:r>
        <w:rPr>
          <w:rFonts w:ascii="Palatino" w:eastAsia="微軟正黑體" w:hAnsi="Palatino" w:cs="Arial"/>
          <w:szCs w:val="28"/>
        </w:rPr>
        <w:t xml:space="preserve">buzzer_ctl, speaker_ctl together, and send constant value 20’d76628 to port “note_div” in buzzer_ctl module. Second write a testbench to </w:t>
      </w:r>
      <w:r w:rsidR="00815424">
        <w:rPr>
          <w:rFonts w:ascii="Palatino" w:eastAsia="微軟正黑體" w:hAnsi="Palatino" w:cs="Arial"/>
          <w:szCs w:val="28"/>
        </w:rPr>
        <w:t>verify the waveform.</w:t>
      </w:r>
    </w:p>
    <w:p w14:paraId="7005A960" w14:textId="5AC79EB9" w:rsidR="00FA7923" w:rsidRDefault="006C3480" w:rsidP="00DB2521">
      <w:pPr>
        <w:pStyle w:val="ListParagraph"/>
        <w:numPr>
          <w:ilvl w:val="0"/>
          <w:numId w:val="30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Speaker Control</w:t>
      </w:r>
    </w:p>
    <w:p w14:paraId="6D4B6E25" w14:textId="75295F40" w:rsidR="002A56A9" w:rsidRDefault="006314DD" w:rsidP="00232D00">
      <w:pPr>
        <w:pStyle w:val="ListParagraph"/>
        <w:numPr>
          <w:ilvl w:val="0"/>
          <w:numId w:val="34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 xml:space="preserve">First, do debounce and one pulse for all input buttons. </w:t>
      </w:r>
      <w:r>
        <w:rPr>
          <w:rFonts w:ascii="Palatino" w:eastAsia="微軟正黑體" w:hAnsi="Palatino" w:cs="Arial"/>
          <w:szCs w:val="28"/>
        </w:rPr>
        <w:t xml:space="preserve">Second, </w:t>
      </w:r>
      <w:r w:rsidR="00726F29">
        <w:rPr>
          <w:rFonts w:ascii="Palatino" w:eastAsia="微軟正黑體" w:hAnsi="Palatino" w:cs="Arial"/>
          <w:szCs w:val="28"/>
        </w:rPr>
        <w:t xml:space="preserve">determine which note button is pressed and send the represent note_div signal to module “buzzer_ctl”. Third, pass increase and decrease signal to module “volume_ctl” which will send the volume signal to buzzer controller and send the BCD value to scan controller. Fourth, </w:t>
      </w:r>
      <w:r w:rsidR="00165F5D">
        <w:rPr>
          <w:rFonts w:ascii="Palatino" w:eastAsia="微軟正黑體" w:hAnsi="Palatino" w:cs="Arial"/>
          <w:szCs w:val="28"/>
        </w:rPr>
        <w:t>finish connecting the scan controller and 14SD decoder.</w:t>
      </w:r>
    </w:p>
    <w:p w14:paraId="740B6B89" w14:textId="77777777" w:rsidR="00165F5D" w:rsidRDefault="00165F5D" w:rsidP="00165F5D">
      <w:pPr>
        <w:rPr>
          <w:rFonts w:ascii="Palatino" w:eastAsia="微軟正黑體" w:hAnsi="Palatino" w:cs="Arial"/>
          <w:szCs w:val="28"/>
        </w:rPr>
      </w:pPr>
    </w:p>
    <w:p w14:paraId="2D2CEE06" w14:textId="77777777" w:rsidR="00165F5D" w:rsidRDefault="00165F5D" w:rsidP="00165F5D">
      <w:pPr>
        <w:rPr>
          <w:rFonts w:ascii="Palatino" w:eastAsia="微軟正黑體" w:hAnsi="Palatino" w:cs="Arial"/>
          <w:szCs w:val="28"/>
        </w:rPr>
      </w:pPr>
    </w:p>
    <w:p w14:paraId="2FB426A9" w14:textId="77777777" w:rsidR="00165F5D" w:rsidRDefault="00165F5D" w:rsidP="00165F5D">
      <w:pPr>
        <w:rPr>
          <w:rFonts w:ascii="Palatino" w:eastAsia="微軟正黑體" w:hAnsi="Palatino" w:cs="Arial"/>
          <w:szCs w:val="28"/>
        </w:rPr>
      </w:pPr>
    </w:p>
    <w:p w14:paraId="2D3BEA00" w14:textId="77777777" w:rsidR="00165F5D" w:rsidRPr="00165F5D" w:rsidRDefault="00165F5D" w:rsidP="00165F5D">
      <w:pPr>
        <w:rPr>
          <w:rFonts w:ascii="Palatino" w:eastAsia="微軟正黑體" w:hAnsi="Palatino" w:cs="Arial" w:hint="eastAsia"/>
          <w:szCs w:val="28"/>
        </w:rPr>
      </w:pPr>
    </w:p>
    <w:p w14:paraId="249EA886" w14:textId="1BCFABE7" w:rsidR="003339E6" w:rsidRDefault="0087720A" w:rsidP="003339E6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lastRenderedPageBreak/>
        <w:t>I/O Pin</w:t>
      </w:r>
      <w:r w:rsidR="005862D6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 xml:space="preserve"> Assignment:</w:t>
      </w:r>
    </w:p>
    <w:tbl>
      <w:tblPr>
        <w:tblStyle w:val="TableGrid"/>
        <w:tblW w:w="9184" w:type="dxa"/>
        <w:tblInd w:w="960" w:type="dxa"/>
        <w:tblLook w:val="04A0" w:firstRow="1" w:lastRow="0" w:firstColumn="1" w:lastColumn="0" w:noHBand="0" w:noVBand="1"/>
      </w:tblPr>
      <w:tblGrid>
        <w:gridCol w:w="2668"/>
        <w:gridCol w:w="3020"/>
        <w:gridCol w:w="3496"/>
      </w:tblGrid>
      <w:tr w:rsidR="00EB161B" w14:paraId="6091DA0D" w14:textId="77777777" w:rsidTr="00C87BD6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7140635" w14:textId="77777777" w:rsidR="00EB161B" w:rsidRDefault="00EB161B" w:rsidP="00C87BD6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Port Name</w:t>
            </w:r>
          </w:p>
        </w:tc>
        <w:tc>
          <w:tcPr>
            <w:tcW w:w="302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63EC578" w14:textId="77777777" w:rsidR="00EB161B" w:rsidRPr="00EB161B" w:rsidRDefault="00EB161B" w:rsidP="00C87BD6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Assignment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12A587F" w14:textId="77777777" w:rsidR="00EB161B" w:rsidRPr="00EB161B" w:rsidRDefault="00EB161B" w:rsidP="00C87BD6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EB161B">
              <w:rPr>
                <w:rFonts w:ascii="Palatino" w:eastAsia="微軟正黑體" w:hAnsi="Palatino" w:cs="Arial" w:hint="eastAsia"/>
                <w:b/>
                <w:szCs w:val="28"/>
              </w:rPr>
              <w:t>Function</w:t>
            </w:r>
          </w:p>
        </w:tc>
      </w:tr>
      <w:tr w:rsidR="00EB161B" w14:paraId="58FBB12B" w14:textId="77777777" w:rsidTr="00C87BD6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66FD5D" w14:textId="77777777" w:rsidR="00EB161B" w:rsidRPr="00B21EAC" w:rsidRDefault="00EB161B" w:rsidP="00C87BD6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clk</w:t>
            </w:r>
          </w:p>
        </w:tc>
        <w:tc>
          <w:tcPr>
            <w:tcW w:w="3020" w:type="dxa"/>
            <w:tcBorders>
              <w:top w:val="single" w:sz="12" w:space="0" w:color="auto"/>
              <w:right w:val="single" w:sz="4" w:space="0" w:color="auto"/>
            </w:tcBorders>
          </w:tcPr>
          <w:p w14:paraId="4812AE0E" w14:textId="77777777" w:rsidR="00EB161B" w:rsidRDefault="00EB161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R10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FAC1DB0" w14:textId="77777777" w:rsidR="00EB161B" w:rsidRDefault="00EB161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FPGA</w:t>
            </w:r>
            <w:r>
              <w:rPr>
                <w:rFonts w:ascii="Palatino" w:eastAsia="微軟正黑體" w:hAnsi="Palatino" w:cs="Arial"/>
                <w:szCs w:val="28"/>
              </w:rPr>
              <w:t xml:space="preserve"> board o</w:t>
            </w:r>
            <w:r w:rsidRPr="00CB2606">
              <w:rPr>
                <w:rFonts w:ascii="Palatino" w:eastAsia="微軟正黑體" w:hAnsi="Palatino" w:cs="Arial"/>
                <w:szCs w:val="28"/>
              </w:rPr>
              <w:t>scillator</w:t>
            </w:r>
            <w:r>
              <w:rPr>
                <w:rFonts w:ascii="Palatino" w:eastAsia="微軟正黑體" w:hAnsi="Palatino" w:cs="Arial"/>
                <w:szCs w:val="28"/>
              </w:rPr>
              <w:t xml:space="preserve"> input</w:t>
            </w:r>
          </w:p>
        </w:tc>
      </w:tr>
      <w:tr w:rsidR="00EB161B" w14:paraId="6A6E0B3E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3B0517E" w14:textId="5FAA1F47" w:rsidR="00EB161B" w:rsidRDefault="00815424" w:rsidP="00C87BD6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DO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0E33155C" w14:textId="7A7074C6" w:rsidR="00EB161B" w:rsidRDefault="00537E6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M5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8C721F1" w14:textId="04AFB73B" w:rsidR="00EB161B" w:rsidRDefault="00537E6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Note “DO” button input</w:t>
            </w:r>
          </w:p>
        </w:tc>
      </w:tr>
      <w:tr w:rsidR="00EB161B" w14:paraId="20BB4C70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EC98FD5" w14:textId="51F8C911" w:rsidR="00EB161B" w:rsidRDefault="00815424" w:rsidP="00815424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RE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759FC64D" w14:textId="0489E52A" w:rsidR="00EB161B" w:rsidRDefault="00537E6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L6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D8775B5" w14:textId="320BE17F" w:rsidR="00EB161B" w:rsidRDefault="00537E6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Note “RE” button input</w:t>
            </w:r>
          </w:p>
        </w:tc>
      </w:tr>
      <w:tr w:rsidR="00EB161B" w14:paraId="5FF6B072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AC89C5B" w14:textId="18417913" w:rsidR="00EB161B" w:rsidRDefault="00815424" w:rsidP="00815424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MI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0D2331D1" w14:textId="475EC58B" w:rsidR="00EB161B" w:rsidRDefault="00537E6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P3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A3AE1D7" w14:textId="0E486C7A" w:rsidR="00EB161B" w:rsidRDefault="00537E6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Note “MI” button input</w:t>
            </w:r>
          </w:p>
        </w:tc>
      </w:tr>
      <w:tr w:rsidR="00EB161B" w14:paraId="43A03916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5DC0039" w14:textId="60DAE399" w:rsidR="00EB161B" w:rsidRDefault="00815424" w:rsidP="00815424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 w:hint="eastAsia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increase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34015962" w14:textId="70DE651A" w:rsidR="00EB161B" w:rsidRDefault="00EB161B" w:rsidP="00537E6B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P</w:t>
            </w:r>
            <w:r w:rsidR="00537E6B">
              <w:rPr>
                <w:rFonts w:ascii="Palatino" w:eastAsia="微軟正黑體" w:hAnsi="Palatino" w:cs="Arial"/>
                <w:szCs w:val="28"/>
              </w:rPr>
              <w:t>4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32CED3CD" w14:textId="37D3F975" w:rsidR="00EB161B" w:rsidRDefault="00537E6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Volume increase button input</w:t>
            </w:r>
          </w:p>
        </w:tc>
      </w:tr>
      <w:tr w:rsidR="00537E6B" w14:paraId="1242880E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762EDD" w14:textId="1D6A3BAF" w:rsidR="00537E6B" w:rsidRDefault="00537E6B" w:rsidP="00815424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 w:hint="eastAsia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decrease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02F0B4F2" w14:textId="1ED9948D" w:rsidR="00537E6B" w:rsidRDefault="00537E6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N3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75A6787" w14:textId="122425F5" w:rsidR="00537E6B" w:rsidRDefault="00537E6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Volume decrea</w:t>
            </w:r>
            <w:r>
              <w:rPr>
                <w:rFonts w:ascii="Palatino" w:eastAsia="微軟正黑體" w:hAnsi="Palatino" w:cs="Arial"/>
                <w:szCs w:val="28"/>
              </w:rPr>
              <w:t>s</w:t>
            </w:r>
            <w:r>
              <w:rPr>
                <w:rFonts w:ascii="Palatino" w:eastAsia="微軟正黑體" w:hAnsi="Palatino" w:cs="Arial" w:hint="eastAsia"/>
                <w:szCs w:val="28"/>
              </w:rPr>
              <w:t>e button input</w:t>
            </w:r>
          </w:p>
        </w:tc>
      </w:tr>
      <w:tr w:rsidR="00537E6B" w14:paraId="1CB980BB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20D5417" w14:textId="648E167B" w:rsidR="00537E6B" w:rsidRDefault="00537E6B" w:rsidP="00815424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 w:hint="eastAsia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r</w:t>
            </w:r>
            <w:r>
              <w:rPr>
                <w:rFonts w:ascii="Palatino" w:eastAsia="微軟正黑體" w:hAnsi="Palatino" w:cs="Arial" w:hint="eastAsia"/>
                <w:b/>
                <w:szCs w:val="28"/>
              </w:rPr>
              <w:t>st_</w:t>
            </w:r>
            <w:r>
              <w:rPr>
                <w:rFonts w:ascii="Palatino" w:eastAsia="微軟正黑體" w:hAnsi="Palatino" w:cs="Arial"/>
                <w:b/>
                <w:szCs w:val="28"/>
              </w:rPr>
              <w:t>n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445FD6A3" w14:textId="61F751DC" w:rsidR="00537E6B" w:rsidRDefault="00537E6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T2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2BBA14B7" w14:textId="77777777" w:rsidR="00537E6B" w:rsidRDefault="00537E6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</w:p>
        </w:tc>
      </w:tr>
      <w:tr w:rsidR="00EB161B" w14:paraId="0B5582A6" w14:textId="77777777" w:rsidTr="00C87BD6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74BAE41F" w14:textId="77777777" w:rsidR="00EB161B" w:rsidRPr="00B21EAC" w:rsidRDefault="00EB161B" w:rsidP="00C87BD6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control</w:t>
            </w:r>
            <w:r w:rsidRPr="00B21EAC">
              <w:rPr>
                <w:rFonts w:ascii="Palatino" w:eastAsia="微軟正黑體" w:hAnsi="Palatino" w:cs="Arial" w:hint="eastAsia"/>
                <w:b/>
                <w:szCs w:val="28"/>
              </w:rPr>
              <w:t>[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0]~</w:t>
            </w:r>
            <w:r>
              <w:rPr>
                <w:rFonts w:ascii="Palatino" w:eastAsia="微軟正黑體" w:hAnsi="Palatino" w:cs="Arial"/>
                <w:b/>
                <w:szCs w:val="28"/>
              </w:rPr>
              <w:t>control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[3]</w:t>
            </w:r>
          </w:p>
        </w:tc>
        <w:tc>
          <w:tcPr>
            <w:tcW w:w="3020" w:type="dxa"/>
            <w:tcBorders>
              <w:right w:val="single" w:sz="4" w:space="0" w:color="auto"/>
            </w:tcBorders>
          </w:tcPr>
          <w:p w14:paraId="40CE5F04" w14:textId="77777777" w:rsidR="00EB161B" w:rsidRDefault="00EB161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V8, U8, V6, T6</w:t>
            </w:r>
          </w:p>
        </w:tc>
        <w:tc>
          <w:tcPr>
            <w:tcW w:w="3496" w:type="dxa"/>
            <w:tcBorders>
              <w:left w:val="single" w:sz="4" w:space="0" w:color="auto"/>
              <w:right w:val="single" w:sz="12" w:space="0" w:color="auto"/>
            </w:tcBorders>
          </w:tcPr>
          <w:p w14:paraId="481FE9B4" w14:textId="3A015DFA" w:rsidR="00EB161B" w:rsidRDefault="00EB161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14-SD control signal</w:t>
            </w:r>
            <w:r w:rsidR="00537E6B"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EB161B" w14:paraId="0AB02429" w14:textId="77777777" w:rsidTr="00537E6B">
        <w:tc>
          <w:tcPr>
            <w:tcW w:w="26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81CF20" w14:textId="77777777" w:rsidR="00EB161B" w:rsidRPr="00B21EAC" w:rsidRDefault="00EB161B" w:rsidP="00C87BD6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B21EAC">
              <w:rPr>
                <w:rFonts w:ascii="Palatino" w:eastAsia="微軟正黑體" w:hAnsi="Palatino" w:cs="Arial"/>
                <w:b/>
                <w:szCs w:val="28"/>
              </w:rPr>
              <w:t>display</w:t>
            </w:r>
            <w:r w:rsidRPr="00B21EAC">
              <w:rPr>
                <w:rFonts w:ascii="Palatino" w:eastAsia="微軟正黑體" w:hAnsi="Palatino" w:cs="Arial" w:hint="eastAsia"/>
                <w:b/>
                <w:szCs w:val="28"/>
              </w:rPr>
              <w:t>[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0]~display[14]</w:t>
            </w:r>
          </w:p>
        </w:tc>
        <w:tc>
          <w:tcPr>
            <w:tcW w:w="3020" w:type="dxa"/>
            <w:tcBorders>
              <w:bottom w:val="single" w:sz="12" w:space="0" w:color="auto"/>
              <w:right w:val="single" w:sz="4" w:space="0" w:color="auto"/>
            </w:tcBorders>
          </w:tcPr>
          <w:p w14:paraId="10F40101" w14:textId="77777777" w:rsidR="00EB161B" w:rsidRDefault="00EB161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U5, T7, R7, V7, V4, T4, T3, R5, N5, R3, U7, T5, V5, N4, P6</w:t>
            </w:r>
          </w:p>
        </w:tc>
        <w:tc>
          <w:tcPr>
            <w:tcW w:w="349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D738EF" w14:textId="617F0BDF" w:rsidR="00EB161B" w:rsidRDefault="00EB161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14-SD light control signal</w:t>
            </w:r>
            <w:r w:rsidR="00537E6B"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</w:tbl>
    <w:p w14:paraId="177105FF" w14:textId="77777777" w:rsidR="00D56894" w:rsidRPr="00A0361D" w:rsidRDefault="00D56894" w:rsidP="00A0361D">
      <w:pPr>
        <w:rPr>
          <w:rFonts w:ascii="Palatino" w:eastAsia="微軟正黑體" w:hAnsi="Palatino" w:cs="Arial"/>
          <w:szCs w:val="28"/>
        </w:rPr>
      </w:pPr>
    </w:p>
    <w:p w14:paraId="1DC0B037" w14:textId="5BBE32BA" w:rsidR="00DB446D" w:rsidRPr="0041537A" w:rsidRDefault="008051E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Discussion</w:t>
      </w:r>
    </w:p>
    <w:p w14:paraId="4D401A95" w14:textId="77777777" w:rsidR="000C4780" w:rsidRDefault="000C4780" w:rsidP="002F00BF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微軟正黑體" w:hAnsi="Palatino" w:cs="Arial"/>
        </w:rPr>
      </w:pPr>
    </w:p>
    <w:p w14:paraId="34095C50" w14:textId="3E4EE934" w:rsidR="00871529" w:rsidRPr="00165F5D" w:rsidRDefault="00FA54DA" w:rsidP="00871529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 w:hint="eastAsia"/>
          <w:kern w:val="0"/>
          <w:szCs w:val="24"/>
        </w:rPr>
        <w:t xml:space="preserve">Since most of the </w:t>
      </w:r>
      <w:r>
        <w:rPr>
          <w:rFonts w:ascii="Palatino" w:eastAsia="微軟正黑體" w:hAnsi="Palatino" w:cs="Songti TC Regular"/>
          <w:kern w:val="0"/>
          <w:szCs w:val="24"/>
        </w:rPr>
        <w:t xml:space="preserve">code and design information are given to us on handout, so I did not meet any disastrous bugs. </w:t>
      </w:r>
      <w:r w:rsidR="0012345F">
        <w:rPr>
          <w:rFonts w:ascii="Palatino" w:eastAsia="微軟正黑體" w:hAnsi="Palatino" w:cs="Songti TC Regular"/>
          <w:kern w:val="0"/>
          <w:szCs w:val="24"/>
        </w:rPr>
        <w:t xml:space="preserve">In experiment 2 </w:t>
      </w:r>
      <w:r w:rsidR="00EA2391">
        <w:rPr>
          <w:rFonts w:ascii="Palatino" w:eastAsia="微軟正黑體" w:hAnsi="Palatino" w:cs="Songti TC Regular"/>
          <w:kern w:val="0"/>
          <w:szCs w:val="24"/>
        </w:rPr>
        <w:t xml:space="preserve">most of the modules are copied from experiment 1, the only thing is to build a volume controller. </w:t>
      </w:r>
      <w:r w:rsidR="00885DC3">
        <w:rPr>
          <w:rFonts w:ascii="Palatino" w:eastAsia="微軟正黑體" w:hAnsi="Palatino" w:cs="Songti TC Regular"/>
          <w:kern w:val="0"/>
          <w:szCs w:val="24"/>
        </w:rPr>
        <w:t>So, I finished this lab in a very short time.</w:t>
      </w:r>
      <w:bookmarkStart w:id="0" w:name="_GoBack"/>
      <w:bookmarkEnd w:id="0"/>
    </w:p>
    <w:p w14:paraId="5329ADE3" w14:textId="23DC0837" w:rsidR="00623FBC" w:rsidRPr="0041537A" w:rsidRDefault="00623FBC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Conclusion</w:t>
      </w:r>
    </w:p>
    <w:p w14:paraId="0100BCA1" w14:textId="0B0BC247" w:rsidR="00623FBC" w:rsidRPr="0041537A" w:rsidRDefault="00623FBC" w:rsidP="00623FBC">
      <w:pPr>
        <w:rPr>
          <w:rFonts w:ascii="Palatino" w:eastAsia="微軟正黑體" w:hAnsi="Palatino" w:cs="Arial"/>
        </w:rPr>
      </w:pPr>
    </w:p>
    <w:p w14:paraId="21912E7A" w14:textId="6C8C07C5" w:rsidR="00871529" w:rsidRPr="00871529" w:rsidRDefault="00711B5E" w:rsidP="00871529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 w:hint="eastAsia"/>
          <w:kern w:val="0"/>
          <w:szCs w:val="24"/>
        </w:rPr>
        <w:t xml:space="preserve">After 8 labs we finally </w:t>
      </w:r>
      <w:r>
        <w:rPr>
          <w:rFonts w:ascii="Palatino" w:eastAsia="微軟正黑體" w:hAnsi="Palatino" w:cs="Songti TC Regular"/>
          <w:kern w:val="0"/>
          <w:szCs w:val="24"/>
        </w:rPr>
        <w:t xml:space="preserve">know how to use the speaker on board. </w:t>
      </w:r>
      <w:r w:rsidR="007E6D72">
        <w:rPr>
          <w:rFonts w:ascii="Palatino" w:eastAsia="微軟正黑體" w:hAnsi="Palatino" w:cs="Songti TC Regular"/>
          <w:kern w:val="0"/>
          <w:szCs w:val="24"/>
        </w:rPr>
        <w:t>With this additional ability, we can do more interesting things. Maybe someday we can be able to write a song on the FPGA</w:t>
      </w:r>
      <w:r w:rsidR="007E6D72">
        <w:rPr>
          <w:rFonts w:ascii="Palatino" w:eastAsia="微軟正黑體" w:hAnsi="Palatino" w:cs="Songti TC Regular" w:hint="eastAsia"/>
          <w:kern w:val="0"/>
          <w:szCs w:val="24"/>
        </w:rPr>
        <w:t xml:space="preserve"> board </w:t>
      </w:r>
      <w:r w:rsidR="007E6D72">
        <w:rPr>
          <w:rFonts w:ascii="Palatino" w:eastAsia="微軟正黑體" w:hAnsi="Palatino" w:cs="Songti TC Regular"/>
          <w:kern w:val="0"/>
          <w:szCs w:val="24"/>
        </w:rPr>
        <w:t xml:space="preserve">and it will automatically play and repeat it without me to press the buttons. </w:t>
      </w:r>
      <w:r w:rsidR="00CD0A0B">
        <w:rPr>
          <w:rFonts w:ascii="Palatino" w:eastAsia="微軟正黑體" w:hAnsi="Palatino" w:cs="Songti TC Regular"/>
          <w:kern w:val="0"/>
          <w:szCs w:val="24"/>
        </w:rPr>
        <w:t xml:space="preserve">Though there are still some things we have not learnt (such as LCD Display), I think we can start designing my final project to </w:t>
      </w:r>
      <w:r w:rsidR="00C61F1C">
        <w:rPr>
          <w:rFonts w:ascii="Palatino" w:eastAsia="微軟正黑體" w:hAnsi="Palatino" w:cs="Songti TC Regular"/>
          <w:kern w:val="0"/>
          <w:szCs w:val="24"/>
        </w:rPr>
        <w:t>finish it on time.</w:t>
      </w:r>
    </w:p>
    <w:p w14:paraId="703511D1" w14:textId="0AEBF6A9" w:rsidR="00F00854" w:rsidRPr="0041537A" w:rsidRDefault="00F0085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References</w:t>
      </w:r>
    </w:p>
    <w:p w14:paraId="15481B94" w14:textId="2B50E6B3" w:rsidR="00422CEA" w:rsidRDefault="00422CEA" w:rsidP="00422CEA">
      <w:pPr>
        <w:rPr>
          <w:rFonts w:ascii="Palatino" w:eastAsia="微軟正黑體" w:hAnsi="Palatino" w:cs="Arial"/>
          <w:b/>
        </w:rPr>
      </w:pPr>
    </w:p>
    <w:p w14:paraId="439904E2" w14:textId="1F000DCC" w:rsidR="00926569" w:rsidRDefault="00926569" w:rsidP="00926569">
      <w:pPr>
        <w:pStyle w:val="ListParagraph"/>
        <w:numPr>
          <w:ilvl w:val="0"/>
          <w:numId w:val="33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</w:rPr>
      </w:pPr>
      <w:r>
        <w:rPr>
          <w:rFonts w:ascii="Palatino" w:eastAsia="微軟正黑體" w:hAnsi="Palatino" w:cs="Arial"/>
          <w:b/>
          <w:szCs w:val="28"/>
        </w:rPr>
        <w:t>Speaker Simulation</w:t>
      </w:r>
    </w:p>
    <w:p w14:paraId="605D3288" w14:textId="35EB0E9F" w:rsidR="00926569" w:rsidRDefault="00926569" w:rsidP="00926569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</w:rPr>
      </w:pPr>
      <w:r>
        <w:rPr>
          <w:rFonts w:ascii="Palatino" w:eastAsia="微軟正黑體" w:hAnsi="Palatino" w:cs="Arial" w:hint="eastAsia"/>
        </w:rPr>
        <w:t xml:space="preserve">Teaching Handout </w:t>
      </w:r>
      <w:r>
        <w:rPr>
          <w:rFonts w:ascii="Palatino" w:eastAsia="微軟正黑體" w:hAnsi="Palatino" w:cs="Arial"/>
        </w:rPr>
        <w:t>&lt;</w:t>
      </w:r>
      <w:r>
        <w:rPr>
          <w:rFonts w:ascii="Palatino" w:eastAsia="微軟正黑體" w:hAnsi="Palatino" w:cs="Arial"/>
        </w:rPr>
        <w:t>Speaker</w:t>
      </w:r>
      <w:r>
        <w:rPr>
          <w:rFonts w:ascii="Palatino" w:eastAsia="微軟正黑體" w:hAnsi="Palatino" w:cs="Arial"/>
        </w:rPr>
        <w:t>&gt; p.</w:t>
      </w:r>
      <w:r>
        <w:rPr>
          <w:rFonts w:ascii="Palatino" w:eastAsia="微軟正黑體" w:hAnsi="Palatino" w:cs="Arial"/>
        </w:rPr>
        <w:t>3~p.10</w:t>
      </w:r>
    </w:p>
    <w:p w14:paraId="726882D7" w14:textId="43000E1E" w:rsidR="00926569" w:rsidRPr="00166C82" w:rsidRDefault="00926569" w:rsidP="00926569">
      <w:pPr>
        <w:pStyle w:val="ListParagraph"/>
        <w:ind w:leftChars="0" w:left="960"/>
        <w:rPr>
          <w:rFonts w:ascii="Palatino" w:eastAsia="微軟正黑體" w:hAnsi="Palatino" w:cs="Arial"/>
        </w:rPr>
      </w:pPr>
      <w:r>
        <w:rPr>
          <w:rFonts w:ascii="Palatino" w:eastAsia="微軟正黑體" w:hAnsi="Palatino" w:cs="Arial" w:hint="eastAsia"/>
        </w:rPr>
        <w:t>→</w:t>
      </w:r>
      <w:r>
        <w:rPr>
          <w:rFonts w:ascii="Palatino" w:eastAsia="微軟正黑體" w:hAnsi="Palatino" w:cs="Arial" w:hint="eastAsia"/>
        </w:rPr>
        <w:t>Helps me to under</w:t>
      </w:r>
      <w:r>
        <w:rPr>
          <w:rFonts w:ascii="Palatino" w:eastAsia="微軟正黑體" w:hAnsi="Palatino" w:cs="Arial"/>
        </w:rPr>
        <w:t>stand how the buzzer control works and finish writing the module speaker control.</w:t>
      </w:r>
    </w:p>
    <w:p w14:paraId="37EF45AB" w14:textId="77777777" w:rsidR="00165F5D" w:rsidRPr="00232D00" w:rsidRDefault="00165F5D" w:rsidP="00165F5D">
      <w:pPr>
        <w:tabs>
          <w:tab w:val="left" w:pos="426"/>
          <w:tab w:val="left" w:pos="720"/>
        </w:tabs>
        <w:autoSpaceDE w:val="0"/>
        <w:autoSpaceDN w:val="0"/>
        <w:adjustRightInd w:val="0"/>
        <w:ind w:left="360"/>
        <w:rPr>
          <w:rFonts w:ascii="Palatino" w:eastAsia="微軟正黑體" w:hAnsi="Palatino" w:cs="Songti TC Regular"/>
          <w:kern w:val="0"/>
          <w:szCs w:val="24"/>
          <w:lang w:eastAsia="en-US"/>
        </w:rPr>
      </w:pPr>
    </w:p>
    <w:sectPr w:rsidR="00165F5D" w:rsidRPr="00232D00" w:rsidSect="00DB446D">
      <w:headerReference w:type="default" r:id="rId12"/>
      <w:footerReference w:type="default" r:id="rId13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B5994" w14:textId="77777777" w:rsidR="00233FA0" w:rsidRDefault="00233FA0">
      <w:r>
        <w:separator/>
      </w:r>
    </w:p>
  </w:endnote>
  <w:endnote w:type="continuationSeparator" w:id="0">
    <w:p w14:paraId="3A20D21B" w14:textId="77777777" w:rsidR="00233FA0" w:rsidRDefault="00233FA0">
      <w:r>
        <w:continuationSeparator/>
      </w:r>
    </w:p>
  </w:endnote>
  <w:endnote w:type="continuationNotice" w:id="1">
    <w:p w14:paraId="7D49D9AA" w14:textId="77777777" w:rsidR="00233FA0" w:rsidRDefault="00233F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ongti TC Regular">
    <w:charset w:val="51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A0F3" w14:textId="6CDC2245" w:rsidR="00D97D6F" w:rsidRPr="000F6921" w:rsidRDefault="00D97D6F" w:rsidP="0041537A">
    <w:pPr>
      <w:pStyle w:val="Footer"/>
      <w:jc w:val="right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13F5E" id="Line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>Spring</w:t>
    </w:r>
    <w:r>
      <w:rPr>
        <w:rFonts w:ascii="Palatino" w:hAnsi="Palatino" w:cs="Arial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AC718" w14:textId="77777777" w:rsidR="00233FA0" w:rsidRDefault="00233FA0">
      <w:r>
        <w:separator/>
      </w:r>
    </w:p>
  </w:footnote>
  <w:footnote w:type="continuationSeparator" w:id="0">
    <w:p w14:paraId="7E111C68" w14:textId="77777777" w:rsidR="00233FA0" w:rsidRDefault="00233FA0">
      <w:r>
        <w:continuationSeparator/>
      </w:r>
    </w:p>
  </w:footnote>
  <w:footnote w:type="continuationNotice" w:id="1">
    <w:p w14:paraId="307DB85F" w14:textId="77777777" w:rsidR="00233FA0" w:rsidRDefault="00233F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7F07F" w14:textId="77777777" w:rsidR="00D97D6F" w:rsidRPr="000F6921" w:rsidRDefault="00D97D6F" w:rsidP="00DB446D">
    <w:pPr>
      <w:pStyle w:val="Header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PageNumber"/>
        <w:rFonts w:ascii="Palatino" w:hAnsi="Palatino"/>
      </w:rPr>
      <w:fldChar w:fldCharType="begin"/>
    </w:r>
    <w:r w:rsidRPr="000F6921">
      <w:rPr>
        <w:rStyle w:val="PageNumber"/>
        <w:rFonts w:ascii="Palatino" w:hAnsi="Palatino"/>
      </w:rPr>
      <w:instrText xml:space="preserve"> PAGE </w:instrText>
    </w:r>
    <w:r w:rsidRPr="000F6921">
      <w:rPr>
        <w:rStyle w:val="PageNumber"/>
        <w:rFonts w:ascii="Palatino" w:hAnsi="Palatino"/>
      </w:rPr>
      <w:fldChar w:fldCharType="separate"/>
    </w:r>
    <w:r w:rsidR="00885DC3">
      <w:rPr>
        <w:rStyle w:val="PageNumber"/>
        <w:rFonts w:ascii="Palatino" w:hAnsi="Palatino"/>
        <w:noProof/>
      </w:rPr>
      <w:t>1</w:t>
    </w:r>
    <w:r w:rsidRPr="000F6921">
      <w:rPr>
        <w:rStyle w:val="PageNumber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1275E"/>
    <w:multiLevelType w:val="hybridMultilevel"/>
    <w:tmpl w:val="11646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5" w15:restartNumberingAfterBreak="0">
    <w:nsid w:val="06104D26"/>
    <w:multiLevelType w:val="hybridMultilevel"/>
    <w:tmpl w:val="D5DCDFCE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347490"/>
    <w:multiLevelType w:val="hybridMultilevel"/>
    <w:tmpl w:val="2FAEA7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DFD1B87"/>
    <w:multiLevelType w:val="hybridMultilevel"/>
    <w:tmpl w:val="73C25B9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5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091444"/>
    <w:multiLevelType w:val="hybridMultilevel"/>
    <w:tmpl w:val="E70666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B474822"/>
    <w:multiLevelType w:val="hybridMultilevel"/>
    <w:tmpl w:val="B66035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 w15:restartNumberingAfterBreak="0">
    <w:nsid w:val="464B7A84"/>
    <w:multiLevelType w:val="hybridMultilevel"/>
    <w:tmpl w:val="DEDE9418"/>
    <w:lvl w:ilvl="0" w:tplc="E73A32F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7B23074"/>
    <w:multiLevelType w:val="hybridMultilevel"/>
    <w:tmpl w:val="A6242B1E"/>
    <w:lvl w:ilvl="0" w:tplc="A1086118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1811AFA"/>
    <w:multiLevelType w:val="hybridMultilevel"/>
    <w:tmpl w:val="618CC2A6"/>
    <w:lvl w:ilvl="0" w:tplc="04090003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5F074D1F"/>
    <w:multiLevelType w:val="hybridMultilevel"/>
    <w:tmpl w:val="366C4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057277B"/>
    <w:multiLevelType w:val="hybridMultilevel"/>
    <w:tmpl w:val="DBF4DBE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1" w15:restartNumberingAfterBreak="0">
    <w:nsid w:val="70CA46A2"/>
    <w:multiLevelType w:val="hybridMultilevel"/>
    <w:tmpl w:val="CF604754"/>
    <w:lvl w:ilvl="0" w:tplc="04090009">
      <w:start w:val="1"/>
      <w:numFmt w:val="bullet"/>
      <w:lvlText w:val="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32" w15:restartNumberingAfterBreak="0">
    <w:nsid w:val="71A10207"/>
    <w:multiLevelType w:val="hybridMultilevel"/>
    <w:tmpl w:val="C8F4F5C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25027F9"/>
    <w:multiLevelType w:val="hybridMultilevel"/>
    <w:tmpl w:val="64349A7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6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4"/>
  </w:num>
  <w:num w:numId="2">
    <w:abstractNumId w:val="7"/>
  </w:num>
  <w:num w:numId="3">
    <w:abstractNumId w:val="21"/>
  </w:num>
  <w:num w:numId="4">
    <w:abstractNumId w:val="35"/>
  </w:num>
  <w:num w:numId="5">
    <w:abstractNumId w:val="30"/>
  </w:num>
  <w:num w:numId="6">
    <w:abstractNumId w:val="12"/>
  </w:num>
  <w:num w:numId="7">
    <w:abstractNumId w:val="20"/>
  </w:num>
  <w:num w:numId="8">
    <w:abstractNumId w:val="27"/>
  </w:num>
  <w:num w:numId="9">
    <w:abstractNumId w:val="9"/>
  </w:num>
  <w:num w:numId="10">
    <w:abstractNumId w:val="4"/>
  </w:num>
  <w:num w:numId="11">
    <w:abstractNumId w:val="10"/>
  </w:num>
  <w:num w:numId="12">
    <w:abstractNumId w:val="37"/>
  </w:num>
  <w:num w:numId="13">
    <w:abstractNumId w:val="13"/>
  </w:num>
  <w:num w:numId="14">
    <w:abstractNumId w:val="3"/>
  </w:num>
  <w:num w:numId="15">
    <w:abstractNumId w:val="34"/>
  </w:num>
  <w:num w:numId="16">
    <w:abstractNumId w:val="36"/>
  </w:num>
  <w:num w:numId="17">
    <w:abstractNumId w:val="26"/>
  </w:num>
  <w:num w:numId="18">
    <w:abstractNumId w:val="14"/>
  </w:num>
  <w:num w:numId="19">
    <w:abstractNumId w:val="11"/>
  </w:num>
  <w:num w:numId="20">
    <w:abstractNumId w:val="16"/>
  </w:num>
  <w:num w:numId="21">
    <w:abstractNumId w:val="2"/>
  </w:num>
  <w:num w:numId="22">
    <w:abstractNumId w:val="0"/>
  </w:num>
  <w:num w:numId="23">
    <w:abstractNumId w:val="15"/>
  </w:num>
  <w:num w:numId="24">
    <w:abstractNumId w:val="17"/>
  </w:num>
  <w:num w:numId="25">
    <w:abstractNumId w:val="1"/>
  </w:num>
  <w:num w:numId="26">
    <w:abstractNumId w:val="19"/>
  </w:num>
  <w:num w:numId="27">
    <w:abstractNumId w:val="23"/>
  </w:num>
  <w:num w:numId="28">
    <w:abstractNumId w:val="29"/>
  </w:num>
  <w:num w:numId="29">
    <w:abstractNumId w:val="5"/>
  </w:num>
  <w:num w:numId="30">
    <w:abstractNumId w:val="6"/>
  </w:num>
  <w:num w:numId="31">
    <w:abstractNumId w:val="8"/>
  </w:num>
  <w:num w:numId="32">
    <w:abstractNumId w:val="28"/>
  </w:num>
  <w:num w:numId="33">
    <w:abstractNumId w:val="18"/>
  </w:num>
  <w:num w:numId="34">
    <w:abstractNumId w:val="33"/>
  </w:num>
  <w:num w:numId="35">
    <w:abstractNumId w:val="31"/>
  </w:num>
  <w:num w:numId="36">
    <w:abstractNumId w:val="32"/>
  </w:num>
  <w:num w:numId="37">
    <w:abstractNumId w:val="2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B6"/>
    <w:rsid w:val="00021F8C"/>
    <w:rsid w:val="00025ED1"/>
    <w:rsid w:val="000452B0"/>
    <w:rsid w:val="0006711C"/>
    <w:rsid w:val="00087104"/>
    <w:rsid w:val="00087475"/>
    <w:rsid w:val="00095924"/>
    <w:rsid w:val="0009744C"/>
    <w:rsid w:val="000A0A29"/>
    <w:rsid w:val="000B63CF"/>
    <w:rsid w:val="000C4780"/>
    <w:rsid w:val="000C71B4"/>
    <w:rsid w:val="000E6805"/>
    <w:rsid w:val="00100ED0"/>
    <w:rsid w:val="00111CC1"/>
    <w:rsid w:val="00112653"/>
    <w:rsid w:val="001133EA"/>
    <w:rsid w:val="0012345F"/>
    <w:rsid w:val="001367F8"/>
    <w:rsid w:val="00163631"/>
    <w:rsid w:val="00165F5D"/>
    <w:rsid w:val="00166C82"/>
    <w:rsid w:val="00181F5C"/>
    <w:rsid w:val="00194402"/>
    <w:rsid w:val="00195BE7"/>
    <w:rsid w:val="001A1244"/>
    <w:rsid w:val="001B1B49"/>
    <w:rsid w:val="001C012C"/>
    <w:rsid w:val="001D7D9E"/>
    <w:rsid w:val="002050D8"/>
    <w:rsid w:val="00205E11"/>
    <w:rsid w:val="002070D4"/>
    <w:rsid w:val="002167E5"/>
    <w:rsid w:val="00232D00"/>
    <w:rsid w:val="00233FA0"/>
    <w:rsid w:val="00252A6E"/>
    <w:rsid w:val="00254581"/>
    <w:rsid w:val="00254D0C"/>
    <w:rsid w:val="00260054"/>
    <w:rsid w:val="00284F8C"/>
    <w:rsid w:val="00296463"/>
    <w:rsid w:val="002A56A9"/>
    <w:rsid w:val="002C56EB"/>
    <w:rsid w:val="002F00BF"/>
    <w:rsid w:val="00331C23"/>
    <w:rsid w:val="003339E6"/>
    <w:rsid w:val="00333DA7"/>
    <w:rsid w:val="00343AFB"/>
    <w:rsid w:val="00347FA3"/>
    <w:rsid w:val="00356494"/>
    <w:rsid w:val="00370888"/>
    <w:rsid w:val="00374C63"/>
    <w:rsid w:val="003B0143"/>
    <w:rsid w:val="003B40DD"/>
    <w:rsid w:val="003B44B6"/>
    <w:rsid w:val="003B7622"/>
    <w:rsid w:val="003C35AE"/>
    <w:rsid w:val="003E46D7"/>
    <w:rsid w:val="003E604A"/>
    <w:rsid w:val="0041537A"/>
    <w:rsid w:val="00422CEA"/>
    <w:rsid w:val="00424C5F"/>
    <w:rsid w:val="00455DAD"/>
    <w:rsid w:val="0046137C"/>
    <w:rsid w:val="00463539"/>
    <w:rsid w:val="00473636"/>
    <w:rsid w:val="004749B6"/>
    <w:rsid w:val="004A62FF"/>
    <w:rsid w:val="004B0722"/>
    <w:rsid w:val="004D21BE"/>
    <w:rsid w:val="004E3597"/>
    <w:rsid w:val="004E5838"/>
    <w:rsid w:val="0052291A"/>
    <w:rsid w:val="00525D76"/>
    <w:rsid w:val="00537E6B"/>
    <w:rsid w:val="00550691"/>
    <w:rsid w:val="005862D6"/>
    <w:rsid w:val="005A3A2E"/>
    <w:rsid w:val="005A3D3F"/>
    <w:rsid w:val="005B1E6E"/>
    <w:rsid w:val="005B3F17"/>
    <w:rsid w:val="005C4AEA"/>
    <w:rsid w:val="005C6047"/>
    <w:rsid w:val="005E0DF1"/>
    <w:rsid w:val="005F0E57"/>
    <w:rsid w:val="00612783"/>
    <w:rsid w:val="006134E8"/>
    <w:rsid w:val="00623FBC"/>
    <w:rsid w:val="00626C32"/>
    <w:rsid w:val="006314DD"/>
    <w:rsid w:val="00631DC1"/>
    <w:rsid w:val="00640812"/>
    <w:rsid w:val="00642E48"/>
    <w:rsid w:val="006531C2"/>
    <w:rsid w:val="00655799"/>
    <w:rsid w:val="00663BE4"/>
    <w:rsid w:val="00666931"/>
    <w:rsid w:val="00675E84"/>
    <w:rsid w:val="006B0648"/>
    <w:rsid w:val="006B0C80"/>
    <w:rsid w:val="006B2756"/>
    <w:rsid w:val="006B6871"/>
    <w:rsid w:val="006C3480"/>
    <w:rsid w:val="006C7EC1"/>
    <w:rsid w:val="006D0D1A"/>
    <w:rsid w:val="006D73F3"/>
    <w:rsid w:val="006F38D7"/>
    <w:rsid w:val="00700C36"/>
    <w:rsid w:val="00700F5C"/>
    <w:rsid w:val="0070410A"/>
    <w:rsid w:val="00704E5A"/>
    <w:rsid w:val="00706CAD"/>
    <w:rsid w:val="007074BF"/>
    <w:rsid w:val="00711B5E"/>
    <w:rsid w:val="007245D7"/>
    <w:rsid w:val="00726F29"/>
    <w:rsid w:val="007368C4"/>
    <w:rsid w:val="00754CEB"/>
    <w:rsid w:val="00775E5E"/>
    <w:rsid w:val="0079636B"/>
    <w:rsid w:val="00796466"/>
    <w:rsid w:val="00796785"/>
    <w:rsid w:val="007969ED"/>
    <w:rsid w:val="007970A7"/>
    <w:rsid w:val="007A2504"/>
    <w:rsid w:val="007A326C"/>
    <w:rsid w:val="007B02A3"/>
    <w:rsid w:val="007B075F"/>
    <w:rsid w:val="007B577C"/>
    <w:rsid w:val="007C3230"/>
    <w:rsid w:val="007E6D72"/>
    <w:rsid w:val="008051E4"/>
    <w:rsid w:val="00807445"/>
    <w:rsid w:val="008112BD"/>
    <w:rsid w:val="008134EB"/>
    <w:rsid w:val="00815424"/>
    <w:rsid w:val="00823528"/>
    <w:rsid w:val="00825F8B"/>
    <w:rsid w:val="0083336B"/>
    <w:rsid w:val="00835DC3"/>
    <w:rsid w:val="0084305F"/>
    <w:rsid w:val="00871529"/>
    <w:rsid w:val="0087720A"/>
    <w:rsid w:val="00885DC3"/>
    <w:rsid w:val="008B5D20"/>
    <w:rsid w:val="008B60D3"/>
    <w:rsid w:val="008B714B"/>
    <w:rsid w:val="008C3E3D"/>
    <w:rsid w:val="008C76EE"/>
    <w:rsid w:val="008D1FED"/>
    <w:rsid w:val="008D3076"/>
    <w:rsid w:val="00902CD8"/>
    <w:rsid w:val="0091276E"/>
    <w:rsid w:val="00913A46"/>
    <w:rsid w:val="00926569"/>
    <w:rsid w:val="0093095E"/>
    <w:rsid w:val="009326F8"/>
    <w:rsid w:val="00945A36"/>
    <w:rsid w:val="009766ED"/>
    <w:rsid w:val="009B74D6"/>
    <w:rsid w:val="009C51E8"/>
    <w:rsid w:val="009D3DDE"/>
    <w:rsid w:val="009D650F"/>
    <w:rsid w:val="009D6DD9"/>
    <w:rsid w:val="009E1217"/>
    <w:rsid w:val="00A0361D"/>
    <w:rsid w:val="00A0545A"/>
    <w:rsid w:val="00A2293B"/>
    <w:rsid w:val="00A4401A"/>
    <w:rsid w:val="00A80F28"/>
    <w:rsid w:val="00A84B10"/>
    <w:rsid w:val="00A8524C"/>
    <w:rsid w:val="00AC2764"/>
    <w:rsid w:val="00AC33E5"/>
    <w:rsid w:val="00AF4C43"/>
    <w:rsid w:val="00AF7585"/>
    <w:rsid w:val="00B0523A"/>
    <w:rsid w:val="00B05562"/>
    <w:rsid w:val="00B05CB6"/>
    <w:rsid w:val="00B10B28"/>
    <w:rsid w:val="00B13D5D"/>
    <w:rsid w:val="00B1654A"/>
    <w:rsid w:val="00B174D3"/>
    <w:rsid w:val="00B21EAC"/>
    <w:rsid w:val="00B9582F"/>
    <w:rsid w:val="00B95BE9"/>
    <w:rsid w:val="00BA6E09"/>
    <w:rsid w:val="00BA6E97"/>
    <w:rsid w:val="00BB3780"/>
    <w:rsid w:val="00BB662C"/>
    <w:rsid w:val="00BB6D98"/>
    <w:rsid w:val="00BD7865"/>
    <w:rsid w:val="00BE2116"/>
    <w:rsid w:val="00BE3F34"/>
    <w:rsid w:val="00BF68CD"/>
    <w:rsid w:val="00C075B4"/>
    <w:rsid w:val="00C15BFB"/>
    <w:rsid w:val="00C27FB1"/>
    <w:rsid w:val="00C34110"/>
    <w:rsid w:val="00C3611B"/>
    <w:rsid w:val="00C363FF"/>
    <w:rsid w:val="00C368AE"/>
    <w:rsid w:val="00C41010"/>
    <w:rsid w:val="00C4137B"/>
    <w:rsid w:val="00C429AD"/>
    <w:rsid w:val="00C45700"/>
    <w:rsid w:val="00C550B5"/>
    <w:rsid w:val="00C5775C"/>
    <w:rsid w:val="00C6163F"/>
    <w:rsid w:val="00C61F1C"/>
    <w:rsid w:val="00C76E99"/>
    <w:rsid w:val="00C87BD6"/>
    <w:rsid w:val="00C921F3"/>
    <w:rsid w:val="00C9300D"/>
    <w:rsid w:val="00C9769E"/>
    <w:rsid w:val="00C97A5B"/>
    <w:rsid w:val="00CB2606"/>
    <w:rsid w:val="00CB4AD4"/>
    <w:rsid w:val="00CC0F44"/>
    <w:rsid w:val="00CC1E4A"/>
    <w:rsid w:val="00CC5E8A"/>
    <w:rsid w:val="00CD0A0B"/>
    <w:rsid w:val="00CE7C67"/>
    <w:rsid w:val="00CF2727"/>
    <w:rsid w:val="00D00D9D"/>
    <w:rsid w:val="00D07D05"/>
    <w:rsid w:val="00D14FE7"/>
    <w:rsid w:val="00D16585"/>
    <w:rsid w:val="00D3437C"/>
    <w:rsid w:val="00D56894"/>
    <w:rsid w:val="00D66E99"/>
    <w:rsid w:val="00D83E17"/>
    <w:rsid w:val="00D85184"/>
    <w:rsid w:val="00D86777"/>
    <w:rsid w:val="00D905A5"/>
    <w:rsid w:val="00D97D6F"/>
    <w:rsid w:val="00DB2521"/>
    <w:rsid w:val="00DB2779"/>
    <w:rsid w:val="00DB446D"/>
    <w:rsid w:val="00DC0FBD"/>
    <w:rsid w:val="00DC69EF"/>
    <w:rsid w:val="00DD1D5D"/>
    <w:rsid w:val="00E00386"/>
    <w:rsid w:val="00E051A3"/>
    <w:rsid w:val="00E12753"/>
    <w:rsid w:val="00E15481"/>
    <w:rsid w:val="00E16DCC"/>
    <w:rsid w:val="00E21263"/>
    <w:rsid w:val="00E255DD"/>
    <w:rsid w:val="00E37A01"/>
    <w:rsid w:val="00E45234"/>
    <w:rsid w:val="00E74ADA"/>
    <w:rsid w:val="00E77174"/>
    <w:rsid w:val="00E77217"/>
    <w:rsid w:val="00E97C23"/>
    <w:rsid w:val="00EA2391"/>
    <w:rsid w:val="00EA3392"/>
    <w:rsid w:val="00EB0559"/>
    <w:rsid w:val="00EB161B"/>
    <w:rsid w:val="00EB5B77"/>
    <w:rsid w:val="00ED1AFB"/>
    <w:rsid w:val="00ED2AC2"/>
    <w:rsid w:val="00EE0539"/>
    <w:rsid w:val="00F00854"/>
    <w:rsid w:val="00F040E1"/>
    <w:rsid w:val="00F055A1"/>
    <w:rsid w:val="00F07B6B"/>
    <w:rsid w:val="00F154AA"/>
    <w:rsid w:val="00F326E1"/>
    <w:rsid w:val="00F36968"/>
    <w:rsid w:val="00F40DD5"/>
    <w:rsid w:val="00F5670E"/>
    <w:rsid w:val="00F94BBB"/>
    <w:rsid w:val="00FA54DA"/>
    <w:rsid w:val="00FA7923"/>
    <w:rsid w:val="00FB62C4"/>
    <w:rsid w:val="00FB70CE"/>
    <w:rsid w:val="00FB7CFD"/>
    <w:rsid w:val="00FC0128"/>
    <w:rsid w:val="00FC6CA6"/>
    <w:rsid w:val="00FD330C"/>
    <w:rsid w:val="00FD3804"/>
    <w:rsid w:val="00FE248A"/>
    <w:rsid w:val="00FE42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656ECEC9-5D70-4A41-A4D9-266467D5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Heading2">
    <w:name w:val="heading 2"/>
    <w:basedOn w:val="Normal"/>
    <w:next w:val="NormalIndent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Heading3">
    <w:name w:val="heading 3"/>
    <w:basedOn w:val="Normal"/>
    <w:next w:val="NormalIndent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Heading4">
    <w:name w:val="heading 4"/>
    <w:basedOn w:val="Normal"/>
    <w:next w:val="NormalIndent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Heading5">
    <w:name w:val="heading 5"/>
    <w:basedOn w:val="Normal"/>
    <w:next w:val="NormalIndent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Indent"/>
    <w:qFormat/>
    <w:pPr>
      <w:keepNext/>
      <w:outlineLvl w:val="6"/>
    </w:pPr>
    <w:rPr>
      <w:kern w:val="0"/>
      <w:sz w:val="32"/>
    </w:rPr>
  </w:style>
  <w:style w:type="paragraph" w:styleId="Heading8">
    <w:name w:val="heading 8"/>
    <w:basedOn w:val="Normal"/>
    <w:next w:val="NormalIndent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目錄2"/>
    <w:basedOn w:val="Normal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">
    <w:name w:val="內文1"/>
    <w:basedOn w:val="Normal"/>
    <w:pPr>
      <w:jc w:val="center"/>
    </w:pPr>
    <w:rPr>
      <w:rFonts w:ascii="細明體" w:eastAsia="細明體"/>
      <w:b/>
      <w:sz w:val="36"/>
    </w:rPr>
  </w:style>
  <w:style w:type="paragraph" w:customStyle="1" w:styleId="4">
    <w:name w:val="內文4"/>
    <w:basedOn w:val="Normal"/>
    <w:pPr>
      <w:ind w:firstLine="1800"/>
      <w:jc w:val="both"/>
    </w:pPr>
    <w:rPr>
      <w:rFonts w:ascii="細明體" w:eastAsia="細明體"/>
      <w:b/>
      <w:sz w:val="28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480" w:right="113"/>
      <w:jc w:val="both"/>
    </w:pPr>
    <w:rPr>
      <w:rFonts w:eastAsia="標楷體"/>
    </w:rPr>
  </w:style>
  <w:style w:type="paragraph" w:styleId="Date">
    <w:name w:val="Date"/>
    <w:basedOn w:val="Normal"/>
    <w:next w:val="Normal"/>
    <w:pPr>
      <w:ind w:left="113" w:right="113"/>
      <w:jc w:val="right"/>
    </w:pPr>
    <w:rPr>
      <w:rFonts w:ascii="標楷體" w:eastAsia="標楷體"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0">
    <w:name w:val="1."/>
    <w:basedOn w:val="Normal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">
    <w:name w:val="1.1"/>
    <w:basedOn w:val="Normal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BodyTextIndent">
    <w:name w:val="Body Text Indent"/>
    <w:basedOn w:val="Normal"/>
    <w:pPr>
      <w:ind w:firstLine="482"/>
      <w:jc w:val="both"/>
    </w:pPr>
    <w:rPr>
      <w:rFonts w:eastAsia="標楷體"/>
    </w:rPr>
  </w:style>
  <w:style w:type="paragraph" w:styleId="Title">
    <w:name w:val="Title"/>
    <w:basedOn w:val="Normal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0">
    <w:name w:val="2."/>
    <w:basedOn w:val="Normal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CommentText">
    <w:name w:val="annotation text"/>
    <w:basedOn w:val="Normal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0">
    <w:name w:val="1.(1)"/>
    <w:basedOn w:val="Normal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Caption">
    <w:name w:val="caption"/>
    <w:basedOn w:val="Normal"/>
    <w:next w:val="Normal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PlainText">
    <w:name w:val="Plain Text"/>
    <w:basedOn w:val="Normal"/>
    <w:pPr>
      <w:ind w:left="113" w:right="113"/>
      <w:jc w:val="both"/>
    </w:pPr>
    <w:rPr>
      <w:rFonts w:eastAsia="標楷體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BodyText">
    <w:name w:val="Body Text"/>
    <w:basedOn w:val="Normal"/>
    <w:pPr>
      <w:jc w:val="center"/>
    </w:pPr>
    <w:rPr>
      <w:sz w:val="32"/>
    </w:rPr>
  </w:style>
  <w:style w:type="table" w:styleId="TableGrid">
    <w:name w:val="Table Grid"/>
    <w:basedOn w:val="TableNormal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E5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ListParagraph">
    <w:name w:val="List Paragraph"/>
    <w:basedOn w:val="Normal"/>
    <w:uiPriority w:val="34"/>
    <w:qFormat/>
    <w:rsid w:val="007B02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652E6-C9A4-4C58-8923-03AEFEC9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1767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An-Ting Hsu</dc:creator>
  <cp:keywords/>
  <dc:description/>
  <cp:lastModifiedBy>An-Ting Hsu</cp:lastModifiedBy>
  <cp:revision>14</cp:revision>
  <cp:lastPrinted>2007-02-24T05:31:00Z</cp:lastPrinted>
  <dcterms:created xsi:type="dcterms:W3CDTF">2014-03-03T14:32:00Z</dcterms:created>
  <dcterms:modified xsi:type="dcterms:W3CDTF">2015-05-22T15:43:00Z</dcterms:modified>
</cp:coreProperties>
</file>