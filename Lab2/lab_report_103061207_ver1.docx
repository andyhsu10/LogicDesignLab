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99A3C" w14:textId="53C99B8D" w:rsidR="00DB446D" w:rsidRPr="0041537A" w:rsidRDefault="0041537A" w:rsidP="00DB446D">
      <w:pPr>
        <w:pStyle w:val="a4"/>
        <w:jc w:val="center"/>
        <w:rPr>
          <w:rFonts w:ascii="Palatino" w:eastAsia="微軟正黑體" w:hAnsi="Palatino" w:cs="Arial"/>
          <w:b/>
          <w:sz w:val="32"/>
          <w:szCs w:val="32"/>
          <w:vertAlign w:val="subscript"/>
        </w:rPr>
      </w:pPr>
      <w:r w:rsidRPr="0041537A">
        <w:rPr>
          <w:rFonts w:ascii="Palatino" w:eastAsia="微軟正黑體" w:hAnsi="Palatino" w:cs="Arial" w:hint="eastAsia"/>
          <w:b/>
          <w:sz w:val="32"/>
          <w:szCs w:val="32"/>
        </w:rPr>
        <w:t>La</w:t>
      </w:r>
      <w:r w:rsidRPr="0041537A">
        <w:rPr>
          <w:rFonts w:ascii="Palatino" w:eastAsia="微軟正黑體" w:hAnsi="Palatino" w:cs="Arial"/>
          <w:b/>
          <w:sz w:val="32"/>
          <w:szCs w:val="32"/>
        </w:rPr>
        <w:t xml:space="preserve">b </w:t>
      </w:r>
      <w:r w:rsidR="00333DA7">
        <w:rPr>
          <w:rFonts w:ascii="Palatino" w:eastAsia="微軟正黑體" w:hAnsi="Palatino" w:cs="Arial" w:hint="eastAsia"/>
          <w:b/>
          <w:sz w:val="32"/>
          <w:szCs w:val="32"/>
        </w:rPr>
        <w:t>2</w:t>
      </w:r>
      <w:r w:rsidRPr="0041537A">
        <w:rPr>
          <w:rFonts w:ascii="Palatino" w:eastAsia="微軟正黑體" w:hAnsi="Palatino" w:cs="Arial"/>
          <w:b/>
          <w:sz w:val="32"/>
          <w:szCs w:val="32"/>
        </w:rPr>
        <w:t xml:space="preserve">: </w:t>
      </w:r>
      <w:r w:rsidR="00333DA7">
        <w:rPr>
          <w:rFonts w:ascii="Palatino" w:eastAsia="微軟正黑體" w:hAnsi="Palatino" w:cs="Arial"/>
          <w:b/>
          <w:sz w:val="32"/>
          <w:szCs w:val="32"/>
        </w:rPr>
        <w:t>FPGA Emulation</w:t>
      </w:r>
    </w:p>
    <w:p w14:paraId="51EEE309" w14:textId="37D00394" w:rsidR="00DB446D" w:rsidRPr="007B02A3" w:rsidRDefault="0041537A" w:rsidP="0041537A">
      <w:pPr>
        <w:pStyle w:val="a4"/>
        <w:wordWrap w:val="0"/>
        <w:jc w:val="right"/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</w:pPr>
      <w:r w:rsidRPr="007B02A3"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  <w:t xml:space="preserve">103061207 </w:t>
      </w:r>
      <w:r w:rsidRPr="007B02A3">
        <w:rPr>
          <w:rFonts w:ascii="Palatino" w:eastAsia="微軟正黑體" w:hAnsi="Palatino" w:cs="Arial" w:hint="eastAsia"/>
          <w:b/>
          <w:color w:val="595959" w:themeColor="text1" w:themeTint="A6"/>
          <w:sz w:val="24"/>
          <w:szCs w:val="32"/>
        </w:rPr>
        <w:t>徐安廷</w:t>
      </w:r>
      <w:r w:rsidR="00B0523A">
        <w:rPr>
          <w:rFonts w:ascii="Palatino" w:eastAsia="微軟正黑體" w:hAnsi="Palatino" w:cs="Arial" w:hint="eastAsia"/>
          <w:b/>
          <w:color w:val="595959" w:themeColor="text1" w:themeTint="A6"/>
          <w:sz w:val="24"/>
          <w:szCs w:val="32"/>
        </w:rPr>
        <w:t xml:space="preserve"> </w:t>
      </w:r>
      <w:r w:rsidR="00B0523A"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  <w:t>An-Ting</w:t>
      </w:r>
      <w:bookmarkStart w:id="0" w:name="_GoBack"/>
      <w:bookmarkEnd w:id="0"/>
      <w:r w:rsidR="00B0523A"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  <w:t xml:space="preserve"> Hsu</w:t>
      </w:r>
    </w:p>
    <w:p w14:paraId="04898821" w14:textId="0A109B0A" w:rsidR="00455DAD" w:rsidRPr="0041537A" w:rsidRDefault="00205E11" w:rsidP="00455DAD">
      <w:pPr>
        <w:pStyle w:val="a4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" w:eastAsia="微軟正黑體" w:hAnsi="Palatino" w:cs="Arial"/>
        </w:rPr>
      </w:pPr>
      <w:r w:rsidRPr="0041537A">
        <w:rPr>
          <w:rFonts w:ascii="Palatino" w:eastAsia="微軟正黑體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C57C647" wp14:editId="6E5E415F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E61AA" id="Line 34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" o:allowincell="f" strokeweight="1.5pt"/>
            </w:pict>
          </mc:Fallback>
        </mc:AlternateContent>
      </w:r>
    </w:p>
    <w:p w14:paraId="1C0F2D88" w14:textId="7048EBAF" w:rsidR="00DB446D" w:rsidRPr="0041537A" w:rsidRDefault="0070410A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Design Specification</w:t>
      </w:r>
    </w:p>
    <w:p w14:paraId="0D528C4E" w14:textId="77777777" w:rsidR="00DB446D" w:rsidRDefault="00DB446D" w:rsidP="00DB446D">
      <w:pPr>
        <w:rPr>
          <w:rFonts w:ascii="Palatino" w:eastAsia="微軟正黑體" w:hAnsi="Palatino" w:cs="Arial"/>
          <w:b/>
          <w:sz w:val="28"/>
          <w:szCs w:val="28"/>
        </w:rPr>
      </w:pPr>
    </w:p>
    <w:p w14:paraId="532B8A38" w14:textId="639AEA80" w:rsidR="007B02A3" w:rsidRDefault="005B3F17" w:rsidP="007B02A3">
      <w:pPr>
        <w:pStyle w:val="af6"/>
        <w:numPr>
          <w:ilvl w:val="0"/>
          <w:numId w:val="26"/>
        </w:numPr>
        <w:ind w:leftChars="0"/>
        <w:rPr>
          <w:rFonts w:ascii="Palatino" w:eastAsia="微軟正黑體" w:hAnsi="Palatino" w:cs="Arial"/>
          <w:b/>
          <w:szCs w:val="28"/>
        </w:rPr>
      </w:pPr>
      <w:r w:rsidRPr="00B1654A">
        <w:rPr>
          <w:rFonts w:ascii="Palatino" w:eastAsia="微軟正黑體" w:hAnsi="Palatino" w:cs="Arial" w:hint="eastAsia"/>
          <w:b/>
          <w:szCs w:val="28"/>
        </w:rPr>
        <w:t>Full Adder</w:t>
      </w:r>
    </w:p>
    <w:p w14:paraId="2C9825F3" w14:textId="652CF9C8" w:rsidR="00700C36" w:rsidRPr="00700C36" w:rsidRDefault="00700C36" w:rsidP="00700C36">
      <w:pPr>
        <w:pStyle w:val="af6"/>
        <w:numPr>
          <w:ilvl w:val="0"/>
          <w:numId w:val="31"/>
        </w:numPr>
        <w:ind w:leftChars="0"/>
        <w:rPr>
          <w:rFonts w:ascii="Palatino" w:eastAsia="微軟正黑體" w:hAnsi="Palatino" w:cs="Arial"/>
          <w:szCs w:val="28"/>
        </w:rPr>
      </w:pPr>
      <w:r w:rsidRPr="00700C36">
        <w:rPr>
          <w:rFonts w:ascii="Palatino" w:eastAsia="微軟正黑體" w:hAnsi="Palatino" w:cs="Arial"/>
          <w:szCs w:val="28"/>
        </w:rPr>
        <w:t>Experiment Goal:</w:t>
      </w:r>
    </w:p>
    <w:p w14:paraId="092ED84F" w14:textId="704690E7" w:rsidR="00700C36" w:rsidRPr="00700C36" w:rsidRDefault="00700C36" w:rsidP="00700C36">
      <w:pPr>
        <w:pStyle w:val="af6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Alter</w:t>
      </w:r>
      <w:r>
        <w:rPr>
          <w:rFonts w:ascii="Palatino" w:eastAsia="微軟正黑體" w:hAnsi="Palatino" w:cs="Arial"/>
          <w:szCs w:val="28"/>
        </w:rPr>
        <w:t xml:space="preserve"> the full adder in</w:t>
      </w:r>
      <w:r>
        <w:rPr>
          <w:rFonts w:ascii="Palatino" w:eastAsia="微軟正黑體" w:hAnsi="Palatino" w:cs="Arial" w:hint="eastAsia"/>
          <w:szCs w:val="28"/>
        </w:rPr>
        <w:t xml:space="preserve"> Lab1-1</w:t>
      </w:r>
      <w:r>
        <w:rPr>
          <w:rFonts w:ascii="Palatino" w:eastAsia="微軟正黑體" w:hAnsi="Palatino" w:cs="Arial"/>
          <w:szCs w:val="28"/>
        </w:rPr>
        <w:t xml:space="preserve"> to make the calculation result be shown on the LEDs.</w:t>
      </w:r>
    </w:p>
    <w:p w14:paraId="63F900B6" w14:textId="0FDEAACB" w:rsidR="00252A6E" w:rsidRDefault="00252A6E" w:rsidP="00347FA3">
      <w:pPr>
        <w:pStyle w:val="af6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Block Dia</w:t>
      </w:r>
      <w:r>
        <w:rPr>
          <w:rFonts w:ascii="Palatino" w:eastAsia="微軟正黑體" w:hAnsi="Palatino" w:cs="Arial"/>
          <w:szCs w:val="28"/>
        </w:rPr>
        <w:t>gram:</w:t>
      </w:r>
    </w:p>
    <w:p w14:paraId="6C4AE8CA" w14:textId="516F7F64" w:rsidR="00823528" w:rsidRDefault="00823528" w:rsidP="00823528">
      <w:pPr>
        <w:pStyle w:val="af6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noProof/>
          <w:szCs w:val="28"/>
        </w:rPr>
        <w:drawing>
          <wp:inline distT="0" distB="0" distL="0" distR="0" wp14:anchorId="3D770887" wp14:editId="07AA9FB9">
            <wp:extent cx="3028950" cy="82621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13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683" cy="8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860A" w14:textId="6B385134" w:rsidR="00CE7C67" w:rsidRDefault="00CE7C67" w:rsidP="00347FA3">
      <w:pPr>
        <w:pStyle w:val="af6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I/O:</w:t>
      </w:r>
    </w:p>
    <w:p w14:paraId="65D84EFE" w14:textId="594B2752" w:rsidR="00CE7C67" w:rsidRDefault="00CE7C67" w:rsidP="00CE7C67">
      <w:pPr>
        <w:pStyle w:val="af6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Input</w:t>
      </w:r>
      <w:r w:rsidR="00F94BBB">
        <w:rPr>
          <w:rFonts w:ascii="Palatino" w:eastAsia="微軟正黑體" w:hAnsi="Palatino" w:cs="Arial"/>
          <w:szCs w:val="28"/>
        </w:rPr>
        <w:t>s</w:t>
      </w:r>
      <w:r>
        <w:rPr>
          <w:rFonts w:ascii="Palatino" w:eastAsia="微軟正黑體" w:hAnsi="Palatino" w:cs="Arial"/>
          <w:szCs w:val="28"/>
        </w:rPr>
        <w:t xml:space="preserve">: </w:t>
      </w:r>
      <w:r w:rsidR="00333DA7">
        <w:rPr>
          <w:rFonts w:ascii="Palatino" w:eastAsia="微軟正黑體" w:hAnsi="Palatino" w:cs="Arial"/>
          <w:szCs w:val="28"/>
        </w:rPr>
        <w:t>x</w:t>
      </w:r>
      <w:r>
        <w:rPr>
          <w:rFonts w:ascii="Palatino" w:eastAsia="微軟正黑體" w:hAnsi="Palatino" w:cs="Arial"/>
          <w:szCs w:val="28"/>
        </w:rPr>
        <w:t xml:space="preserve">, </w:t>
      </w:r>
      <w:r w:rsidR="00333DA7">
        <w:rPr>
          <w:rFonts w:ascii="Palatino" w:eastAsia="微軟正黑體" w:hAnsi="Palatino" w:cs="Arial"/>
          <w:szCs w:val="28"/>
        </w:rPr>
        <w:t>y</w:t>
      </w:r>
      <w:r>
        <w:rPr>
          <w:rFonts w:ascii="Palatino" w:eastAsia="微軟正黑體" w:hAnsi="Palatino" w:cs="Arial"/>
          <w:szCs w:val="28"/>
        </w:rPr>
        <w:t>, ci</w:t>
      </w:r>
      <w:r w:rsidR="00333DA7">
        <w:rPr>
          <w:rFonts w:ascii="Palatino" w:eastAsia="微軟正黑體" w:hAnsi="Palatino" w:cs="Arial"/>
          <w:szCs w:val="28"/>
        </w:rPr>
        <w:t>n</w:t>
      </w:r>
      <w:r>
        <w:rPr>
          <w:rFonts w:ascii="Palatino" w:eastAsia="微軟正黑體" w:hAnsi="Palatino" w:cs="Arial"/>
          <w:szCs w:val="28"/>
        </w:rPr>
        <w:t>.</w:t>
      </w:r>
    </w:p>
    <w:p w14:paraId="23B24F2C" w14:textId="626A23F2" w:rsidR="00CE7C67" w:rsidRPr="00B1654A" w:rsidRDefault="00CE7C67" w:rsidP="00CE7C67">
      <w:pPr>
        <w:pStyle w:val="af6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Output</w:t>
      </w:r>
      <w:r w:rsidR="00F94BBB">
        <w:rPr>
          <w:rFonts w:ascii="Palatino" w:eastAsia="微軟正黑體" w:hAnsi="Palatino" w:cs="Arial"/>
          <w:szCs w:val="28"/>
        </w:rPr>
        <w:t>s</w:t>
      </w:r>
      <w:r>
        <w:rPr>
          <w:rFonts w:ascii="Palatino" w:eastAsia="微軟正黑體" w:hAnsi="Palatino" w:cs="Arial"/>
          <w:szCs w:val="28"/>
        </w:rPr>
        <w:t>: s</w:t>
      </w:r>
      <w:r w:rsidR="00333DA7">
        <w:rPr>
          <w:rFonts w:ascii="Palatino" w:eastAsia="微軟正黑體" w:hAnsi="Palatino" w:cs="Arial"/>
          <w:szCs w:val="28"/>
        </w:rPr>
        <w:t>, cout</w:t>
      </w:r>
      <w:r>
        <w:rPr>
          <w:rFonts w:ascii="Palatino" w:eastAsia="微軟正黑體" w:hAnsi="Palatino" w:cs="Arial"/>
          <w:szCs w:val="28"/>
        </w:rPr>
        <w:t>.</w:t>
      </w:r>
    </w:p>
    <w:p w14:paraId="46E525C1" w14:textId="0922D1AB" w:rsidR="00B1654A" w:rsidRDefault="00CC1E4A" w:rsidP="00B1654A">
      <w:pPr>
        <w:pStyle w:val="af6"/>
        <w:numPr>
          <w:ilvl w:val="0"/>
          <w:numId w:val="26"/>
        </w:numPr>
        <w:ind w:leftChars="0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szCs w:val="28"/>
        </w:rPr>
        <w:t xml:space="preserve">BCD to </w:t>
      </w:r>
      <w:r>
        <w:rPr>
          <w:rFonts w:ascii="Palatino" w:eastAsia="微軟正黑體" w:hAnsi="Palatino" w:cs="Arial" w:hint="eastAsia"/>
          <w:b/>
          <w:szCs w:val="28"/>
        </w:rPr>
        <w:t>14-Segment</w:t>
      </w:r>
      <w:r>
        <w:rPr>
          <w:rFonts w:ascii="Palatino" w:eastAsia="微軟正黑體" w:hAnsi="Palatino" w:cs="Arial"/>
          <w:b/>
          <w:szCs w:val="28"/>
        </w:rPr>
        <w:t xml:space="preserve"> Display Decoder</w:t>
      </w:r>
    </w:p>
    <w:p w14:paraId="0250B098" w14:textId="7171D779" w:rsidR="00700C36" w:rsidRPr="00700C36" w:rsidRDefault="00700C36" w:rsidP="00700C36">
      <w:pPr>
        <w:pStyle w:val="af6"/>
        <w:numPr>
          <w:ilvl w:val="0"/>
          <w:numId w:val="31"/>
        </w:numPr>
        <w:ind w:leftChars="0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szCs w:val="28"/>
        </w:rPr>
        <w:t>Experiment Goal:</w:t>
      </w:r>
    </w:p>
    <w:p w14:paraId="2CD13883" w14:textId="71407F71" w:rsidR="00700C36" w:rsidRDefault="00700C36" w:rsidP="00700C36">
      <w:pPr>
        <w:pStyle w:val="af6"/>
        <w:ind w:leftChars="0" w:left="960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szCs w:val="28"/>
        </w:rPr>
        <w:t xml:space="preserve">Give a BCD code to the FPGA board, and </w:t>
      </w:r>
      <w:r w:rsidR="00B95BE9">
        <w:rPr>
          <w:rFonts w:ascii="Palatino" w:eastAsia="微軟正黑體" w:hAnsi="Palatino" w:cs="Arial"/>
          <w:szCs w:val="28"/>
        </w:rPr>
        <w:t>let the 14-segment display show the code in decimal numbers.</w:t>
      </w:r>
    </w:p>
    <w:p w14:paraId="1DAA8572" w14:textId="37BE29D7" w:rsidR="00252A6E" w:rsidRDefault="00252A6E" w:rsidP="00252A6E">
      <w:pPr>
        <w:pStyle w:val="af6"/>
        <w:numPr>
          <w:ilvl w:val="0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Block Dia</w:t>
      </w:r>
      <w:r>
        <w:rPr>
          <w:rFonts w:ascii="Palatino" w:eastAsia="微軟正黑體" w:hAnsi="Palatino" w:cs="Arial"/>
          <w:szCs w:val="28"/>
        </w:rPr>
        <w:t>gram:</w:t>
      </w:r>
    </w:p>
    <w:p w14:paraId="1557E856" w14:textId="6C3C3B50" w:rsidR="00823528" w:rsidRDefault="00823528" w:rsidP="00823528">
      <w:pPr>
        <w:pStyle w:val="af6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noProof/>
          <w:szCs w:val="28"/>
        </w:rPr>
        <w:drawing>
          <wp:inline distT="0" distB="0" distL="0" distR="0" wp14:anchorId="5DBC6B4A" wp14:editId="5F0C29EF">
            <wp:extent cx="3022600" cy="854606"/>
            <wp:effectExtent l="0" t="0" r="635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026" cy="88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C5E9" w14:textId="11B50EBB" w:rsidR="00CE7C67" w:rsidRDefault="00CE7C67" w:rsidP="00252A6E">
      <w:pPr>
        <w:pStyle w:val="af6"/>
        <w:numPr>
          <w:ilvl w:val="0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I/O:</w:t>
      </w:r>
    </w:p>
    <w:p w14:paraId="1004581D" w14:textId="2B26C04C" w:rsidR="00CE7C67" w:rsidRDefault="00CE7C67" w:rsidP="00CE7C67">
      <w:pPr>
        <w:pStyle w:val="af6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Input</w:t>
      </w:r>
      <w:r w:rsidR="00F94BBB">
        <w:rPr>
          <w:rFonts w:ascii="Palatino" w:eastAsia="微軟正黑體" w:hAnsi="Palatino" w:cs="Arial"/>
          <w:szCs w:val="28"/>
        </w:rPr>
        <w:t>s</w:t>
      </w:r>
      <w:r>
        <w:rPr>
          <w:rFonts w:ascii="Palatino" w:eastAsia="微軟正黑體" w:hAnsi="Palatino" w:cs="Arial"/>
          <w:szCs w:val="28"/>
        </w:rPr>
        <w:t xml:space="preserve">: </w:t>
      </w:r>
      <w:r w:rsidR="00663BE4">
        <w:rPr>
          <w:rFonts w:ascii="Palatino" w:eastAsia="微軟正黑體" w:hAnsi="Palatino" w:cs="Arial"/>
          <w:szCs w:val="28"/>
        </w:rPr>
        <w:t>bcd[3:0]</w:t>
      </w:r>
      <w:r>
        <w:rPr>
          <w:rFonts w:ascii="Palatino" w:eastAsia="微軟正黑體" w:hAnsi="Palatino" w:cs="Arial"/>
          <w:szCs w:val="28"/>
        </w:rPr>
        <w:t>.</w:t>
      </w:r>
    </w:p>
    <w:p w14:paraId="144806A9" w14:textId="342FA0B1" w:rsidR="00CE7C67" w:rsidRPr="00252A6E" w:rsidRDefault="00CE7C67" w:rsidP="00CE7C67">
      <w:pPr>
        <w:pStyle w:val="af6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Output</w:t>
      </w:r>
      <w:r w:rsidR="00F94BBB">
        <w:rPr>
          <w:rFonts w:ascii="Palatino" w:eastAsia="微軟正黑體" w:hAnsi="Palatino" w:cs="Arial"/>
          <w:szCs w:val="28"/>
        </w:rPr>
        <w:t>s</w:t>
      </w:r>
      <w:r>
        <w:rPr>
          <w:rFonts w:ascii="Palatino" w:eastAsia="微軟正黑體" w:hAnsi="Palatino" w:cs="Arial"/>
          <w:szCs w:val="28"/>
        </w:rPr>
        <w:t xml:space="preserve">: </w:t>
      </w:r>
      <w:r w:rsidR="00663BE4">
        <w:rPr>
          <w:rFonts w:ascii="Palatino" w:eastAsia="微軟正黑體" w:hAnsi="Palatino" w:cs="Arial"/>
          <w:szCs w:val="28"/>
        </w:rPr>
        <w:t>led</w:t>
      </w:r>
      <w:r>
        <w:rPr>
          <w:rFonts w:ascii="Palatino" w:eastAsia="微軟正黑體" w:hAnsi="Palatino" w:cs="Arial"/>
          <w:szCs w:val="28"/>
        </w:rPr>
        <w:t xml:space="preserve">[3:0], </w:t>
      </w:r>
      <w:r w:rsidR="00663BE4">
        <w:rPr>
          <w:rFonts w:ascii="Palatino" w:eastAsia="微軟正黑體" w:hAnsi="Palatino" w:cs="Arial"/>
          <w:szCs w:val="28"/>
        </w:rPr>
        <w:t>display</w:t>
      </w:r>
      <w:r>
        <w:rPr>
          <w:rFonts w:ascii="Palatino" w:eastAsia="微軟正黑體" w:hAnsi="Palatino" w:cs="Arial"/>
          <w:szCs w:val="28"/>
        </w:rPr>
        <w:t>[3:0].</w:t>
      </w:r>
    </w:p>
    <w:p w14:paraId="0B2B822C" w14:textId="7AE10844" w:rsidR="00DB446D" w:rsidRPr="0041537A" w:rsidRDefault="0070410A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Design Implementation</w:t>
      </w:r>
    </w:p>
    <w:p w14:paraId="1F2D82FD" w14:textId="46714766" w:rsidR="00DB446D" w:rsidRDefault="00DB446D" w:rsidP="00DB446D">
      <w:pPr>
        <w:rPr>
          <w:rFonts w:ascii="Palatino" w:eastAsia="微軟正黑體" w:hAnsi="Palatino" w:cs="Arial"/>
          <w:b/>
          <w:sz w:val="28"/>
          <w:szCs w:val="28"/>
        </w:rPr>
      </w:pPr>
    </w:p>
    <w:p w14:paraId="14DF2AFB" w14:textId="5CD15796" w:rsidR="00FA7923" w:rsidRPr="00B1654A" w:rsidRDefault="00FA7923" w:rsidP="00FA7923">
      <w:pPr>
        <w:pStyle w:val="af6"/>
        <w:numPr>
          <w:ilvl w:val="0"/>
          <w:numId w:val="30"/>
        </w:numPr>
        <w:ind w:leftChars="0"/>
        <w:rPr>
          <w:rFonts w:ascii="Palatino" w:eastAsia="微軟正黑體" w:hAnsi="Palatino" w:cs="Arial"/>
          <w:b/>
          <w:szCs w:val="28"/>
        </w:rPr>
      </w:pPr>
      <w:r w:rsidRPr="00B1654A">
        <w:rPr>
          <w:rFonts w:ascii="Palatino" w:eastAsia="微軟正黑體" w:hAnsi="Palatino" w:cs="Arial" w:hint="eastAsia"/>
          <w:b/>
          <w:szCs w:val="28"/>
        </w:rPr>
        <w:t>Full Adder</w:t>
      </w:r>
    </w:p>
    <w:p w14:paraId="6C326D22" w14:textId="1D8B6899" w:rsidR="00C4137B" w:rsidRDefault="000B63CF" w:rsidP="000014D8">
      <w:pPr>
        <w:pStyle w:val="af6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L</w:t>
      </w:r>
      <w:r w:rsidR="00C4137B" w:rsidRPr="00E21263">
        <w:rPr>
          <w:rFonts w:ascii="Palatino" w:eastAsia="微軟正黑體" w:hAnsi="Palatino" w:cs="Arial"/>
          <w:szCs w:val="28"/>
        </w:rPr>
        <w:t xml:space="preserve">ogic </w:t>
      </w:r>
      <w:r>
        <w:rPr>
          <w:rFonts w:ascii="Palatino" w:eastAsia="微軟正黑體" w:hAnsi="Palatino" w:cs="Arial"/>
          <w:szCs w:val="28"/>
        </w:rPr>
        <w:t>F</w:t>
      </w:r>
      <w:r w:rsidR="00C4137B" w:rsidRPr="00E21263">
        <w:rPr>
          <w:rFonts w:ascii="Palatino" w:eastAsia="微軟正黑體" w:hAnsi="Palatino" w:cs="Arial"/>
          <w:szCs w:val="28"/>
        </w:rPr>
        <w:t>unction:</w:t>
      </w:r>
      <w:r w:rsidR="00E21263">
        <w:rPr>
          <w:rFonts w:ascii="Palatino" w:eastAsia="微軟正黑體" w:hAnsi="Palatino" w:cs="Arial"/>
          <w:szCs w:val="28"/>
        </w:rPr>
        <w:t xml:space="preserve">   </w:t>
      </w:r>
      <w:r w:rsidR="00C4137B" w:rsidRPr="00E21263">
        <w:rPr>
          <w:rFonts w:ascii="Palatino" w:eastAsia="微軟正黑體" w:hAnsi="Palatino" w:cs="Arial"/>
          <w:szCs w:val="28"/>
        </w:rPr>
        <w:t>s=</w:t>
      </w:r>
      <w:r>
        <w:rPr>
          <w:rFonts w:ascii="Palatino" w:eastAsia="微軟正黑體" w:hAnsi="Palatino" w:cs="Arial"/>
          <w:szCs w:val="28"/>
        </w:rPr>
        <w:t>x</w:t>
      </w:r>
      <w:r w:rsidR="00C4137B" w:rsidRPr="00E21263">
        <w:rPr>
          <w:rFonts w:ascii="Palatino" w:eastAsia="微軟正黑體" w:hAnsi="Palatino" w:cs="Arial" w:hint="eastAsia"/>
          <w:szCs w:val="28"/>
        </w:rPr>
        <w:t>^</w:t>
      </w:r>
      <w:r>
        <w:rPr>
          <w:rFonts w:ascii="Palatino" w:eastAsia="微軟正黑體" w:hAnsi="Palatino" w:cs="Arial"/>
          <w:szCs w:val="28"/>
        </w:rPr>
        <w:t>y</w:t>
      </w:r>
      <w:r w:rsidR="00C4137B" w:rsidRPr="00E21263">
        <w:rPr>
          <w:rFonts w:ascii="Palatino" w:eastAsia="微軟正黑體" w:hAnsi="Palatino" w:cs="Arial" w:hint="eastAsia"/>
          <w:szCs w:val="28"/>
        </w:rPr>
        <w:t>^</w:t>
      </w:r>
      <w:r>
        <w:rPr>
          <w:rFonts w:ascii="Palatino" w:eastAsia="微軟正黑體" w:hAnsi="Palatino" w:cs="Arial"/>
          <w:szCs w:val="28"/>
        </w:rPr>
        <w:t>cin</w:t>
      </w:r>
      <w:r w:rsidR="00C4137B" w:rsidRPr="00E21263">
        <w:rPr>
          <w:rFonts w:ascii="Palatino" w:eastAsia="微軟正黑體" w:hAnsi="Palatino" w:cs="Arial"/>
          <w:szCs w:val="28"/>
          <w:vertAlign w:val="subscript"/>
        </w:rPr>
        <w:t xml:space="preserve"> </w:t>
      </w:r>
      <w:r w:rsidR="00C4137B" w:rsidRPr="00E21263">
        <w:rPr>
          <w:rFonts w:ascii="Palatino" w:eastAsia="微軟正黑體" w:hAnsi="Palatino" w:cs="Arial"/>
          <w:szCs w:val="28"/>
        </w:rPr>
        <w:t>,  co</w:t>
      </w:r>
      <w:r>
        <w:rPr>
          <w:rFonts w:ascii="Palatino" w:eastAsia="微軟正黑體" w:hAnsi="Palatino" w:cs="Arial"/>
          <w:szCs w:val="28"/>
        </w:rPr>
        <w:t>ut</w:t>
      </w:r>
      <w:r w:rsidR="00C4137B" w:rsidRPr="00E21263">
        <w:rPr>
          <w:rFonts w:ascii="Palatino" w:eastAsia="微軟正黑體" w:hAnsi="Palatino" w:cs="Arial"/>
          <w:szCs w:val="28"/>
        </w:rPr>
        <w:t>=</w:t>
      </w:r>
      <w:r>
        <w:rPr>
          <w:rFonts w:ascii="Palatino" w:eastAsia="微軟正黑體" w:hAnsi="Palatino" w:cs="Arial"/>
          <w:szCs w:val="28"/>
        </w:rPr>
        <w:t>x</w:t>
      </w:r>
      <w:r w:rsidR="00C4137B" w:rsidRPr="00E21263">
        <w:rPr>
          <w:rFonts w:ascii="Palatino" w:eastAsia="微軟正黑體" w:hAnsi="Palatino" w:cs="Arial"/>
          <w:szCs w:val="28"/>
        </w:rPr>
        <w:t>’</w:t>
      </w:r>
      <w:r>
        <w:rPr>
          <w:rFonts w:ascii="新細明體" w:hAnsi="新細明體" w:cs="新細明體" w:hint="eastAsia"/>
          <w:szCs w:val="28"/>
        </w:rPr>
        <w:t>･</w:t>
      </w:r>
      <w:r>
        <w:rPr>
          <w:rFonts w:ascii="Palatino" w:eastAsia="微軟正黑體" w:hAnsi="Palatino" w:cs="Arial"/>
          <w:szCs w:val="28"/>
        </w:rPr>
        <w:t>y</w:t>
      </w:r>
      <w:r w:rsidR="00C4137B" w:rsidRPr="00E21263">
        <w:rPr>
          <w:rFonts w:ascii="Palatino" w:eastAsia="微軟正黑體" w:hAnsi="Palatino" w:cs="Arial"/>
          <w:szCs w:val="28"/>
        </w:rPr>
        <w:t>|</w:t>
      </w:r>
      <w:r>
        <w:rPr>
          <w:rFonts w:ascii="Palatino" w:eastAsia="微軟正黑體" w:hAnsi="Palatino" w:cs="Arial"/>
          <w:szCs w:val="28"/>
        </w:rPr>
        <w:t>x</w:t>
      </w:r>
      <w:r>
        <w:rPr>
          <w:rFonts w:ascii="新細明體" w:hAnsi="新細明體" w:cs="新細明體" w:hint="eastAsia"/>
          <w:szCs w:val="28"/>
        </w:rPr>
        <w:t>･</w:t>
      </w:r>
      <w:r w:rsidR="00C4137B" w:rsidRPr="00E21263">
        <w:rPr>
          <w:rFonts w:ascii="Palatino" w:eastAsia="微軟正黑體" w:hAnsi="Palatino" w:cs="Arial"/>
          <w:szCs w:val="28"/>
        </w:rPr>
        <w:t>c</w:t>
      </w:r>
      <w:r>
        <w:rPr>
          <w:rFonts w:ascii="Palatino" w:eastAsia="微軟正黑體" w:hAnsi="Palatino" w:cs="Arial"/>
          <w:szCs w:val="28"/>
        </w:rPr>
        <w:t>in</w:t>
      </w:r>
      <w:r w:rsidR="00C4137B" w:rsidRPr="00E21263">
        <w:rPr>
          <w:rFonts w:ascii="Palatino" w:eastAsia="微軟正黑體" w:hAnsi="Palatino" w:cs="Arial"/>
          <w:szCs w:val="28"/>
        </w:rPr>
        <w:t>|</w:t>
      </w:r>
      <w:r>
        <w:rPr>
          <w:rFonts w:ascii="Palatino" w:eastAsia="微軟正黑體" w:hAnsi="Palatino" w:cs="Arial"/>
          <w:szCs w:val="28"/>
        </w:rPr>
        <w:t>y</w:t>
      </w:r>
      <w:r>
        <w:rPr>
          <w:rFonts w:ascii="新細明體" w:hAnsi="新細明體" w:cs="新細明體" w:hint="eastAsia"/>
          <w:szCs w:val="28"/>
        </w:rPr>
        <w:t>･</w:t>
      </w:r>
      <w:r w:rsidR="00C4137B" w:rsidRPr="00E21263">
        <w:rPr>
          <w:rFonts w:ascii="Palatino" w:eastAsia="微軟正黑體" w:hAnsi="Palatino" w:cs="Arial"/>
          <w:szCs w:val="28"/>
        </w:rPr>
        <w:t>c</w:t>
      </w:r>
      <w:r>
        <w:rPr>
          <w:rFonts w:ascii="Palatino" w:eastAsia="微軟正黑體" w:hAnsi="Palatino" w:cs="Arial"/>
          <w:szCs w:val="28"/>
        </w:rPr>
        <w:t>in</w:t>
      </w:r>
    </w:p>
    <w:p w14:paraId="32DE846F" w14:textId="36FA2B2C" w:rsidR="000B63CF" w:rsidRDefault="000B63CF" w:rsidP="000014D8">
      <w:pPr>
        <w:pStyle w:val="af6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I/</w:t>
      </w:r>
      <w:r>
        <w:rPr>
          <w:rFonts w:ascii="Palatino" w:eastAsia="微軟正黑體" w:hAnsi="Palatino" w:cs="Arial"/>
          <w:szCs w:val="28"/>
        </w:rPr>
        <w:t>O Pin Assignment:</w:t>
      </w:r>
    </w:p>
    <w:tbl>
      <w:tblPr>
        <w:tblStyle w:val="af2"/>
        <w:tblW w:w="0" w:type="auto"/>
        <w:tblInd w:w="960" w:type="dxa"/>
        <w:tblLook w:val="04A0" w:firstRow="1" w:lastRow="0" w:firstColumn="1" w:lastColumn="0" w:noHBand="0" w:noVBand="1"/>
      </w:tblPr>
      <w:tblGrid>
        <w:gridCol w:w="1054"/>
        <w:gridCol w:w="1054"/>
        <w:gridCol w:w="1055"/>
        <w:gridCol w:w="1054"/>
        <w:gridCol w:w="1055"/>
      </w:tblGrid>
      <w:tr w:rsidR="000B63CF" w:rsidRPr="000B63CF" w14:paraId="5AB38F2D" w14:textId="77777777" w:rsidTr="000B63CF">
        <w:tc>
          <w:tcPr>
            <w:tcW w:w="10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358BB61" w14:textId="4CB42DE1" w:rsidR="000B63CF" w:rsidRPr="000B63CF" w:rsidRDefault="000B63CF" w:rsidP="000B63CF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 w:rsidRPr="000B63CF">
              <w:rPr>
                <w:rFonts w:ascii="Palatino" w:eastAsia="微軟正黑體" w:hAnsi="Palatino" w:cs="Arial" w:hint="eastAsia"/>
                <w:b/>
                <w:szCs w:val="28"/>
              </w:rPr>
              <w:t>x</w:t>
            </w:r>
          </w:p>
        </w:tc>
        <w:tc>
          <w:tcPr>
            <w:tcW w:w="1054" w:type="dxa"/>
            <w:tcBorders>
              <w:top w:val="single" w:sz="12" w:space="0" w:color="auto"/>
            </w:tcBorders>
            <w:vAlign w:val="center"/>
          </w:tcPr>
          <w:p w14:paraId="3E195E24" w14:textId="3750DCCB" w:rsidR="000B63CF" w:rsidRPr="000B63CF" w:rsidRDefault="000B63CF" w:rsidP="000B63CF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 w:rsidRPr="000B63CF">
              <w:rPr>
                <w:rFonts w:ascii="Palatino" w:eastAsia="微軟正黑體" w:hAnsi="Palatino" w:cs="Arial" w:hint="eastAsia"/>
                <w:b/>
                <w:szCs w:val="28"/>
              </w:rPr>
              <w:t>y</w:t>
            </w:r>
          </w:p>
        </w:tc>
        <w:tc>
          <w:tcPr>
            <w:tcW w:w="1055" w:type="dxa"/>
            <w:tcBorders>
              <w:top w:val="single" w:sz="12" w:space="0" w:color="auto"/>
            </w:tcBorders>
            <w:vAlign w:val="center"/>
          </w:tcPr>
          <w:p w14:paraId="6E3D661D" w14:textId="3433193C" w:rsidR="000B63CF" w:rsidRPr="000B63CF" w:rsidRDefault="000B63CF" w:rsidP="000B63CF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 w:rsidRPr="000B63CF">
              <w:rPr>
                <w:rFonts w:ascii="Palatino" w:eastAsia="微軟正黑體" w:hAnsi="Palatino" w:cs="Arial" w:hint="eastAsia"/>
                <w:b/>
                <w:szCs w:val="28"/>
              </w:rPr>
              <w:t>cin</w:t>
            </w:r>
          </w:p>
        </w:tc>
        <w:tc>
          <w:tcPr>
            <w:tcW w:w="1054" w:type="dxa"/>
            <w:tcBorders>
              <w:top w:val="single" w:sz="12" w:space="0" w:color="auto"/>
            </w:tcBorders>
            <w:vAlign w:val="center"/>
          </w:tcPr>
          <w:p w14:paraId="44835AF9" w14:textId="275BE332" w:rsidR="000B63CF" w:rsidRPr="000B63CF" w:rsidRDefault="000B63CF" w:rsidP="000B63CF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 w:rsidRPr="000B63CF">
              <w:rPr>
                <w:rFonts w:ascii="Palatino" w:eastAsia="微軟正黑體" w:hAnsi="Palatino" w:cs="Arial" w:hint="eastAsia"/>
                <w:b/>
                <w:szCs w:val="28"/>
              </w:rPr>
              <w:t>s</w:t>
            </w:r>
          </w:p>
        </w:tc>
        <w:tc>
          <w:tcPr>
            <w:tcW w:w="105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E45E6C8" w14:textId="0B27CB2F" w:rsidR="000B63CF" w:rsidRPr="000B63CF" w:rsidRDefault="000B63CF" w:rsidP="000B63CF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 w:rsidRPr="000B63CF">
              <w:rPr>
                <w:rFonts w:ascii="Palatino" w:eastAsia="微軟正黑體" w:hAnsi="Palatino" w:cs="Arial" w:hint="eastAsia"/>
                <w:b/>
                <w:szCs w:val="28"/>
              </w:rPr>
              <w:t>cout</w:t>
            </w:r>
          </w:p>
        </w:tc>
      </w:tr>
      <w:tr w:rsidR="000B63CF" w14:paraId="3405CAB0" w14:textId="77777777" w:rsidTr="000B63CF">
        <w:tc>
          <w:tcPr>
            <w:tcW w:w="105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5888964" w14:textId="10AA91A2" w:rsidR="000B63CF" w:rsidRDefault="000B63CF" w:rsidP="000B63CF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T1</w:t>
            </w:r>
          </w:p>
        </w:tc>
        <w:tc>
          <w:tcPr>
            <w:tcW w:w="1054" w:type="dxa"/>
            <w:tcBorders>
              <w:bottom w:val="single" w:sz="12" w:space="0" w:color="auto"/>
            </w:tcBorders>
            <w:vAlign w:val="center"/>
          </w:tcPr>
          <w:p w14:paraId="520B8536" w14:textId="7AA1B93B" w:rsidR="000B63CF" w:rsidRDefault="000B63CF" w:rsidP="000B63CF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P2</w:t>
            </w:r>
          </w:p>
        </w:tc>
        <w:tc>
          <w:tcPr>
            <w:tcW w:w="1055" w:type="dxa"/>
            <w:tcBorders>
              <w:bottom w:val="single" w:sz="12" w:space="0" w:color="auto"/>
            </w:tcBorders>
            <w:vAlign w:val="center"/>
          </w:tcPr>
          <w:p w14:paraId="1F025830" w14:textId="294C1448" w:rsidR="000B63CF" w:rsidRDefault="000B63CF" w:rsidP="000B63CF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P1</w:t>
            </w:r>
          </w:p>
        </w:tc>
        <w:tc>
          <w:tcPr>
            <w:tcW w:w="1054" w:type="dxa"/>
            <w:tcBorders>
              <w:bottom w:val="single" w:sz="12" w:space="0" w:color="auto"/>
            </w:tcBorders>
            <w:vAlign w:val="center"/>
          </w:tcPr>
          <w:p w14:paraId="37FDEEAC" w14:textId="66B2CDC5" w:rsidR="000B63CF" w:rsidRDefault="000B63CF" w:rsidP="000B63CF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H5</w:t>
            </w:r>
          </w:p>
        </w:tc>
        <w:tc>
          <w:tcPr>
            <w:tcW w:w="105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3BA1008" w14:textId="748CE092" w:rsidR="000B63CF" w:rsidRDefault="000B63CF" w:rsidP="000B63CF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H6</w:t>
            </w:r>
          </w:p>
        </w:tc>
      </w:tr>
    </w:tbl>
    <w:p w14:paraId="2B45FCA6" w14:textId="77777777" w:rsidR="000B63CF" w:rsidRPr="00E21263" w:rsidRDefault="000B63CF" w:rsidP="000B63CF">
      <w:pPr>
        <w:pStyle w:val="af6"/>
        <w:ind w:leftChars="0" w:left="960"/>
        <w:rPr>
          <w:rFonts w:ascii="Palatino" w:eastAsia="微軟正黑體" w:hAnsi="Palatino" w:cs="Arial"/>
          <w:szCs w:val="28"/>
        </w:rPr>
      </w:pPr>
    </w:p>
    <w:p w14:paraId="7005A960" w14:textId="0633E3A7" w:rsidR="00FA7923" w:rsidRDefault="00B13D5D" w:rsidP="00FA7923">
      <w:pPr>
        <w:pStyle w:val="af6"/>
        <w:numPr>
          <w:ilvl w:val="0"/>
          <w:numId w:val="30"/>
        </w:numPr>
        <w:ind w:leftChars="0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szCs w:val="28"/>
        </w:rPr>
        <w:t xml:space="preserve">BCD to </w:t>
      </w:r>
      <w:r>
        <w:rPr>
          <w:rFonts w:ascii="Palatino" w:eastAsia="微軟正黑體" w:hAnsi="Palatino" w:cs="Arial" w:hint="eastAsia"/>
          <w:b/>
          <w:szCs w:val="28"/>
        </w:rPr>
        <w:t>14-Segment</w:t>
      </w:r>
      <w:r>
        <w:rPr>
          <w:rFonts w:ascii="Palatino" w:eastAsia="微軟正黑體" w:hAnsi="Palatino" w:cs="Arial"/>
          <w:b/>
          <w:szCs w:val="28"/>
        </w:rPr>
        <w:t xml:space="preserve"> Display Decoder</w:t>
      </w:r>
    </w:p>
    <w:p w14:paraId="249EA886" w14:textId="5A95D004" w:rsidR="003339E6" w:rsidRDefault="0087720A" w:rsidP="003339E6">
      <w:pPr>
        <w:pStyle w:val="af6"/>
        <w:numPr>
          <w:ilvl w:val="0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I/O Pin Assignment:</w:t>
      </w:r>
    </w:p>
    <w:tbl>
      <w:tblPr>
        <w:tblStyle w:val="af2"/>
        <w:tblW w:w="0" w:type="auto"/>
        <w:tblInd w:w="960" w:type="dxa"/>
        <w:tblLook w:val="04A0" w:firstRow="1" w:lastRow="0" w:firstColumn="1" w:lastColumn="0" w:noHBand="0" w:noVBand="1"/>
      </w:tblPr>
      <w:tblGrid>
        <w:gridCol w:w="2613"/>
        <w:gridCol w:w="6335"/>
      </w:tblGrid>
      <w:tr w:rsidR="0087720A" w14:paraId="0A18C73E" w14:textId="77777777" w:rsidTr="0087720A">
        <w:tc>
          <w:tcPr>
            <w:tcW w:w="261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AA444C" w14:textId="029EBCDC" w:rsidR="0087720A" w:rsidRDefault="0087720A" w:rsidP="0087720A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bcd</w:t>
            </w:r>
            <w:r>
              <w:rPr>
                <w:rFonts w:ascii="Palatino" w:eastAsia="微軟正黑體" w:hAnsi="Palatino" w:cs="Arial" w:hint="eastAsia"/>
                <w:szCs w:val="28"/>
              </w:rPr>
              <w:t>[</w:t>
            </w:r>
            <w:r>
              <w:rPr>
                <w:rFonts w:ascii="Palatino" w:eastAsia="微軟正黑體" w:hAnsi="Palatino" w:cs="Arial"/>
                <w:szCs w:val="28"/>
              </w:rPr>
              <w:t>0]~bcd[3]</w:t>
            </w:r>
          </w:p>
        </w:tc>
        <w:tc>
          <w:tcPr>
            <w:tcW w:w="6335" w:type="dxa"/>
            <w:tcBorders>
              <w:top w:val="single" w:sz="12" w:space="0" w:color="auto"/>
              <w:right w:val="single" w:sz="12" w:space="0" w:color="auto"/>
            </w:tcBorders>
          </w:tcPr>
          <w:p w14:paraId="140B21B5" w14:textId="384EEED6" w:rsidR="0087720A" w:rsidRDefault="0087720A" w:rsidP="0087720A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N2, P1, P2, T1</w:t>
            </w:r>
          </w:p>
        </w:tc>
      </w:tr>
      <w:tr w:rsidR="0087720A" w14:paraId="4432CC7F" w14:textId="77777777" w:rsidTr="0087720A">
        <w:tc>
          <w:tcPr>
            <w:tcW w:w="2613" w:type="dxa"/>
            <w:tcBorders>
              <w:left w:val="single" w:sz="12" w:space="0" w:color="auto"/>
            </w:tcBorders>
            <w:vAlign w:val="center"/>
          </w:tcPr>
          <w:p w14:paraId="73A0489F" w14:textId="129D292A" w:rsidR="0087720A" w:rsidRDefault="0087720A" w:rsidP="0087720A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led</w:t>
            </w:r>
            <w:r>
              <w:rPr>
                <w:rFonts w:ascii="Palatino" w:eastAsia="微軟正黑體" w:hAnsi="Palatino" w:cs="Arial" w:hint="eastAsia"/>
                <w:szCs w:val="28"/>
              </w:rPr>
              <w:t>[</w:t>
            </w:r>
            <w:r>
              <w:rPr>
                <w:rFonts w:ascii="Palatino" w:eastAsia="微軟正黑體" w:hAnsi="Palatino" w:cs="Arial"/>
                <w:szCs w:val="28"/>
              </w:rPr>
              <w:t>0]~led[3]</w:t>
            </w:r>
          </w:p>
        </w:tc>
        <w:tc>
          <w:tcPr>
            <w:tcW w:w="6335" w:type="dxa"/>
            <w:tcBorders>
              <w:right w:val="single" w:sz="12" w:space="0" w:color="auto"/>
            </w:tcBorders>
          </w:tcPr>
          <w:p w14:paraId="670EF751" w14:textId="472D4782" w:rsidR="0087720A" w:rsidRDefault="0087720A" w:rsidP="0087720A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F2, F1, H6, H5</w:t>
            </w:r>
          </w:p>
        </w:tc>
      </w:tr>
      <w:tr w:rsidR="0087720A" w14:paraId="55A88BC0" w14:textId="77777777" w:rsidTr="0087720A">
        <w:tc>
          <w:tcPr>
            <w:tcW w:w="261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BDBF774" w14:textId="59554BEF" w:rsidR="0087720A" w:rsidRDefault="0087720A" w:rsidP="0087720A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display</w:t>
            </w:r>
            <w:r>
              <w:rPr>
                <w:rFonts w:ascii="Palatino" w:eastAsia="微軟正黑體" w:hAnsi="Palatino" w:cs="Arial" w:hint="eastAsia"/>
                <w:szCs w:val="28"/>
              </w:rPr>
              <w:t>[</w:t>
            </w:r>
            <w:r>
              <w:rPr>
                <w:rFonts w:ascii="Palatino" w:eastAsia="微軟正黑體" w:hAnsi="Palatino" w:cs="Arial"/>
                <w:szCs w:val="28"/>
              </w:rPr>
              <w:t>0]~display[14]</w:t>
            </w:r>
          </w:p>
        </w:tc>
        <w:tc>
          <w:tcPr>
            <w:tcW w:w="6335" w:type="dxa"/>
            <w:tcBorders>
              <w:bottom w:val="single" w:sz="12" w:space="0" w:color="auto"/>
              <w:right w:val="single" w:sz="12" w:space="0" w:color="auto"/>
            </w:tcBorders>
          </w:tcPr>
          <w:p w14:paraId="70B11CBE" w14:textId="2F1D0FCF" w:rsidR="0087720A" w:rsidRDefault="0087720A" w:rsidP="0087720A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U5, T7, R7, V7, V4, T4, T3, R5, N5, R3, U7, T5, V5, N4, P6</w:t>
            </w:r>
          </w:p>
        </w:tc>
      </w:tr>
    </w:tbl>
    <w:p w14:paraId="2393078F" w14:textId="77777777" w:rsidR="0087720A" w:rsidRDefault="0087720A" w:rsidP="0087720A">
      <w:pPr>
        <w:pStyle w:val="af6"/>
        <w:ind w:leftChars="0" w:left="960"/>
        <w:rPr>
          <w:rFonts w:ascii="Palatino" w:eastAsia="微軟正黑體" w:hAnsi="Palatino" w:cs="Arial"/>
          <w:szCs w:val="28"/>
        </w:rPr>
      </w:pPr>
    </w:p>
    <w:p w14:paraId="45EC7B69" w14:textId="77777777" w:rsidR="003B7622" w:rsidRPr="0087720A" w:rsidRDefault="003B7622" w:rsidP="0087720A">
      <w:pPr>
        <w:pStyle w:val="af6"/>
        <w:ind w:leftChars="0" w:left="960"/>
        <w:rPr>
          <w:rFonts w:ascii="Palatino" w:eastAsia="微軟正黑體" w:hAnsi="Palatino" w:cs="Arial" w:hint="eastAsia"/>
          <w:szCs w:val="28"/>
        </w:rPr>
      </w:pPr>
    </w:p>
    <w:p w14:paraId="1DC0B037" w14:textId="5BBE32BA" w:rsidR="00DB446D" w:rsidRPr="0041537A" w:rsidRDefault="008051E4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lastRenderedPageBreak/>
        <w:t>Discussion</w:t>
      </w:r>
    </w:p>
    <w:p w14:paraId="75F0F82B" w14:textId="54995C28" w:rsidR="00DB446D" w:rsidRPr="0041537A" w:rsidRDefault="00DB446D" w:rsidP="00DB446D">
      <w:pPr>
        <w:rPr>
          <w:rFonts w:ascii="Palatino" w:eastAsia="微軟正黑體" w:hAnsi="Palatino" w:cs="Arial"/>
        </w:rPr>
      </w:pPr>
    </w:p>
    <w:p w14:paraId="1CCE962F" w14:textId="0E4D524D" w:rsidR="000A0A29" w:rsidRPr="000A0A29" w:rsidRDefault="00F040E1" w:rsidP="00D83E17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微軟正黑體" w:hAnsi="Palatino" w:cs="Songti TC Regular"/>
          <w:kern w:val="0"/>
          <w:szCs w:val="24"/>
          <w:lang w:eastAsia="en-US"/>
        </w:rPr>
      </w:pPr>
      <w:r>
        <w:rPr>
          <w:rFonts w:ascii="Palatino" w:eastAsia="微軟正黑體" w:hAnsi="Palatino" w:cs="Songti TC Regular"/>
          <w:kern w:val="0"/>
          <w:szCs w:val="24"/>
          <w:lang w:eastAsia="en-US"/>
        </w:rPr>
        <w:t xml:space="preserve">It has been one of my dream to handle an electrical board. </w:t>
      </w:r>
      <w:r w:rsidR="0083336B">
        <w:rPr>
          <w:rFonts w:ascii="Palatino" w:eastAsia="微軟正黑體" w:hAnsi="Palatino" w:cs="Songti TC Regular"/>
          <w:kern w:val="0"/>
          <w:szCs w:val="24"/>
        </w:rPr>
        <w:t>It was excited that I saw the LEDs and 14-segment display showing the result. Since the experiment only need to follow the instruction, I did not meet any bogs or errors.</w:t>
      </w:r>
    </w:p>
    <w:p w14:paraId="5329ADE3" w14:textId="23DC0837" w:rsidR="00623FBC" w:rsidRPr="0041537A" w:rsidRDefault="00623FBC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Conclusion</w:t>
      </w:r>
    </w:p>
    <w:p w14:paraId="0100BCA1" w14:textId="0B0BC247" w:rsidR="00623FBC" w:rsidRPr="0041537A" w:rsidRDefault="00623FBC" w:rsidP="00623FBC">
      <w:pPr>
        <w:rPr>
          <w:rFonts w:ascii="Palatino" w:eastAsia="微軟正黑體" w:hAnsi="Palatino" w:cs="Arial"/>
        </w:rPr>
      </w:pPr>
    </w:p>
    <w:p w14:paraId="7C8937F0" w14:textId="38EEAED5" w:rsidR="00B9582F" w:rsidRPr="00B9582F" w:rsidRDefault="00B9582F" w:rsidP="00F94BBB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微軟正黑體" w:hAnsi="Palatino" w:cs="Songti TC Regular"/>
          <w:kern w:val="0"/>
          <w:szCs w:val="24"/>
          <w:lang w:eastAsia="en-US"/>
        </w:rPr>
      </w:pPr>
      <w:r>
        <w:rPr>
          <w:rFonts w:ascii="Palatino" w:eastAsia="微軟正黑體" w:hAnsi="Palatino" w:cs="Songti TC Regular" w:hint="eastAsia"/>
          <w:kern w:val="0"/>
          <w:szCs w:val="24"/>
        </w:rPr>
        <w:t>I h</w:t>
      </w:r>
      <w:r>
        <w:rPr>
          <w:rFonts w:ascii="Palatino" w:eastAsia="微軟正黑體" w:hAnsi="Palatino" w:cs="Songti TC Regular"/>
          <w:kern w:val="0"/>
          <w:szCs w:val="24"/>
        </w:rPr>
        <w:t>ave got</w:t>
      </w:r>
      <w:r w:rsidR="00655799">
        <w:rPr>
          <w:rFonts w:ascii="Palatino" w:eastAsia="微軟正黑體" w:hAnsi="Palatino" w:cs="Songti TC Regular"/>
          <w:kern w:val="0"/>
          <w:szCs w:val="24"/>
        </w:rPr>
        <w:t xml:space="preserve"> much</w:t>
      </w:r>
      <w:r>
        <w:rPr>
          <w:rFonts w:ascii="Palatino" w:eastAsia="微軟正黑體" w:hAnsi="Palatino" w:cs="Songti TC Regular"/>
          <w:kern w:val="0"/>
          <w:szCs w:val="24"/>
        </w:rPr>
        <w:t xml:space="preserve"> famil</w:t>
      </w:r>
      <w:r w:rsidR="00ED2AC2">
        <w:rPr>
          <w:rFonts w:ascii="Palatino" w:eastAsia="微軟正黑體" w:hAnsi="Palatino" w:cs="Songti TC Regular"/>
          <w:kern w:val="0"/>
          <w:szCs w:val="24"/>
        </w:rPr>
        <w:t>iar with the use of Verilog,</w:t>
      </w:r>
      <w:r>
        <w:rPr>
          <w:rFonts w:ascii="Palatino" w:eastAsia="微軟正黑體" w:hAnsi="Palatino" w:cs="Songti TC Regular"/>
          <w:kern w:val="0"/>
          <w:szCs w:val="24"/>
        </w:rPr>
        <w:t xml:space="preserve"> </w:t>
      </w:r>
      <w:r w:rsidR="00A2293B">
        <w:rPr>
          <w:rFonts w:ascii="Palatino" w:eastAsia="微軟正黑體" w:hAnsi="Palatino" w:cs="Songti TC Regular"/>
          <w:kern w:val="0"/>
          <w:szCs w:val="24"/>
        </w:rPr>
        <w:t xml:space="preserve">know how to </w:t>
      </w:r>
      <w:r w:rsidR="00655799">
        <w:rPr>
          <w:rFonts w:ascii="Palatino" w:eastAsia="微軟正黑體" w:hAnsi="Palatino" w:cs="Songti TC Regular"/>
          <w:kern w:val="0"/>
          <w:szCs w:val="24"/>
        </w:rPr>
        <w:t>assign the</w:t>
      </w:r>
      <w:r w:rsidR="00A2293B">
        <w:rPr>
          <w:rFonts w:ascii="Palatino" w:eastAsia="微軟正黑體" w:hAnsi="Palatino" w:cs="Songti TC Regular"/>
          <w:kern w:val="0"/>
          <w:szCs w:val="24"/>
        </w:rPr>
        <w:t xml:space="preserve"> I/O </w:t>
      </w:r>
      <w:r w:rsidR="00655799">
        <w:rPr>
          <w:rFonts w:ascii="Palatino" w:eastAsia="微軟正黑體" w:hAnsi="Palatino" w:cs="Songti TC Regular"/>
          <w:kern w:val="0"/>
          <w:szCs w:val="24"/>
        </w:rPr>
        <w:t>pin</w:t>
      </w:r>
      <w:r w:rsidR="00A2293B">
        <w:rPr>
          <w:rFonts w:ascii="Palatino" w:eastAsia="微軟正黑體" w:hAnsi="Palatino" w:cs="Songti TC Regular"/>
          <w:kern w:val="0"/>
          <w:szCs w:val="24"/>
        </w:rPr>
        <w:t>s</w:t>
      </w:r>
      <w:r w:rsidR="00ED2AC2">
        <w:rPr>
          <w:rFonts w:ascii="Palatino" w:eastAsia="微軟正黑體" w:hAnsi="Palatino" w:cs="Songti TC Regular"/>
          <w:kern w:val="0"/>
          <w:szCs w:val="24"/>
        </w:rPr>
        <w:t>, and how to write my logic program to FPGA. Hope those basic concept and technique may help me in the following labs.</w:t>
      </w:r>
    </w:p>
    <w:p w14:paraId="703511D1" w14:textId="0AEBF6A9" w:rsidR="00F00854" w:rsidRPr="0041537A" w:rsidRDefault="00F00854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References</w:t>
      </w:r>
    </w:p>
    <w:p w14:paraId="15481B94" w14:textId="2B50E6B3" w:rsidR="00422CEA" w:rsidRDefault="00422CEA" w:rsidP="00422CEA">
      <w:pPr>
        <w:rPr>
          <w:rFonts w:ascii="Palatino" w:eastAsia="微軟正黑體" w:hAnsi="Palatino" w:cs="Arial"/>
          <w:b/>
        </w:rPr>
      </w:pPr>
    </w:p>
    <w:p w14:paraId="02C3C45D" w14:textId="408FA73E" w:rsidR="00422CEA" w:rsidRDefault="00422CEA" w:rsidP="00422CEA">
      <w:pPr>
        <w:pStyle w:val="af6"/>
        <w:numPr>
          <w:ilvl w:val="0"/>
          <w:numId w:val="33"/>
        </w:numPr>
        <w:ind w:leftChars="0"/>
        <w:rPr>
          <w:rFonts w:ascii="Palatino" w:eastAsia="微軟正黑體" w:hAnsi="Palatino" w:cs="Arial"/>
          <w:b/>
        </w:rPr>
      </w:pPr>
      <w:r>
        <w:rPr>
          <w:rFonts w:ascii="Palatino" w:eastAsia="微軟正黑體" w:hAnsi="Palatino" w:cs="Arial" w:hint="eastAsia"/>
          <w:b/>
        </w:rPr>
        <w:t>Full Adder</w:t>
      </w:r>
    </w:p>
    <w:p w14:paraId="21059F03" w14:textId="57C0D87D" w:rsidR="00422CEA" w:rsidRDefault="00422CEA" w:rsidP="00422CEA">
      <w:pPr>
        <w:pStyle w:val="af6"/>
        <w:numPr>
          <w:ilvl w:val="0"/>
          <w:numId w:val="28"/>
        </w:numPr>
        <w:ind w:leftChars="0"/>
        <w:rPr>
          <w:rFonts w:ascii="Palatino" w:eastAsia="微軟正黑體" w:hAnsi="Palatino" w:cs="Arial" w:hint="eastAsia"/>
        </w:rPr>
      </w:pPr>
      <w:r>
        <w:rPr>
          <w:rFonts w:ascii="Palatino" w:eastAsia="微軟正黑體" w:hAnsi="Palatino" w:cs="Arial" w:hint="eastAsia"/>
        </w:rPr>
        <w:t>Teaching Handout &lt;FPGA Emulation&gt; p.14~25</w:t>
      </w:r>
    </w:p>
    <w:p w14:paraId="23ADA5DD" w14:textId="5723BDE8" w:rsidR="00422CEA" w:rsidRPr="00422CEA" w:rsidRDefault="00422CEA" w:rsidP="00422CEA">
      <w:pPr>
        <w:pStyle w:val="af6"/>
        <w:ind w:leftChars="0" w:left="960"/>
        <w:rPr>
          <w:rFonts w:ascii="Palatino" w:eastAsia="微軟正黑體" w:hAnsi="Palatino" w:cs="Arial" w:hint="eastAsia"/>
        </w:rPr>
      </w:pPr>
      <w:r>
        <w:rPr>
          <w:rFonts w:ascii="Palatino" w:eastAsia="微軟正黑體" w:hAnsi="Palatino" w:cs="Arial" w:hint="eastAsia"/>
        </w:rPr>
        <w:t>→</w:t>
      </w:r>
      <w:r>
        <w:rPr>
          <w:rFonts w:ascii="Palatino" w:eastAsia="微軟正黑體" w:hAnsi="Palatino" w:cs="Arial"/>
        </w:rPr>
        <w:t>Helps me to learn how to assign the I/O pins.</w:t>
      </w:r>
    </w:p>
    <w:p w14:paraId="030060D6" w14:textId="365098FF" w:rsidR="00422CEA" w:rsidRPr="00422CEA" w:rsidRDefault="00422CEA" w:rsidP="00422CEA">
      <w:pPr>
        <w:pStyle w:val="af6"/>
        <w:numPr>
          <w:ilvl w:val="0"/>
          <w:numId w:val="33"/>
        </w:numPr>
        <w:ind w:leftChars="0"/>
        <w:rPr>
          <w:rFonts w:ascii="Palatino" w:eastAsia="微軟正黑體" w:hAnsi="Palatino" w:cs="Arial"/>
          <w:b/>
        </w:rPr>
      </w:pPr>
      <w:r>
        <w:rPr>
          <w:rFonts w:ascii="Palatino" w:eastAsia="微軟正黑體" w:hAnsi="Palatino" w:cs="Arial"/>
          <w:b/>
          <w:szCs w:val="28"/>
        </w:rPr>
        <w:t xml:space="preserve">BCD to </w:t>
      </w:r>
      <w:r>
        <w:rPr>
          <w:rFonts w:ascii="Palatino" w:eastAsia="微軟正黑體" w:hAnsi="Palatino" w:cs="Arial" w:hint="eastAsia"/>
          <w:b/>
          <w:szCs w:val="28"/>
        </w:rPr>
        <w:t>14-Segment</w:t>
      </w:r>
      <w:r>
        <w:rPr>
          <w:rFonts w:ascii="Palatino" w:eastAsia="微軟正黑體" w:hAnsi="Palatino" w:cs="Arial"/>
          <w:b/>
          <w:szCs w:val="28"/>
        </w:rPr>
        <w:t xml:space="preserve"> Display Decoder</w:t>
      </w:r>
    </w:p>
    <w:p w14:paraId="732A3C1A" w14:textId="3E28B31F" w:rsidR="00422CEA" w:rsidRDefault="00422CEA" w:rsidP="00422CEA">
      <w:pPr>
        <w:pStyle w:val="af6"/>
        <w:numPr>
          <w:ilvl w:val="0"/>
          <w:numId w:val="28"/>
        </w:numPr>
        <w:ind w:leftChars="0"/>
        <w:rPr>
          <w:rFonts w:ascii="Palatino" w:eastAsia="微軟正黑體" w:hAnsi="Palatino" w:cs="Arial"/>
        </w:rPr>
      </w:pPr>
      <w:r>
        <w:rPr>
          <w:rFonts w:ascii="Palatino" w:eastAsia="微軟正黑體" w:hAnsi="Palatino" w:cs="Arial" w:hint="eastAsia"/>
        </w:rPr>
        <w:t>Teachin</w:t>
      </w:r>
      <w:r>
        <w:rPr>
          <w:rFonts w:ascii="Palatino" w:eastAsia="微軟正黑體" w:hAnsi="Palatino" w:cs="Arial"/>
        </w:rPr>
        <w:t>g</w:t>
      </w:r>
      <w:r>
        <w:rPr>
          <w:rFonts w:ascii="Palatino" w:eastAsia="微軟正黑體" w:hAnsi="Palatino" w:cs="Arial" w:hint="eastAsia"/>
        </w:rPr>
        <w:t xml:space="preserve"> Handout &lt;</w:t>
      </w:r>
      <w:r w:rsidR="003B0143">
        <w:rPr>
          <w:rFonts w:ascii="Palatino" w:eastAsia="微軟正黑體" w:hAnsi="Palatino" w:cs="Arial"/>
        </w:rPr>
        <w:t>Verilog HDL (2)</w:t>
      </w:r>
      <w:r>
        <w:rPr>
          <w:rFonts w:ascii="Palatino" w:eastAsia="微軟正黑體" w:hAnsi="Palatino" w:cs="Arial" w:hint="eastAsia"/>
        </w:rPr>
        <w:t>&gt;</w:t>
      </w:r>
      <w:r w:rsidR="003B0143">
        <w:rPr>
          <w:rFonts w:ascii="Palatino" w:eastAsia="微軟正黑體" w:hAnsi="Palatino" w:cs="Arial"/>
        </w:rPr>
        <w:t xml:space="preserve"> p.28</w:t>
      </w:r>
    </w:p>
    <w:p w14:paraId="477DBF82" w14:textId="72229147" w:rsidR="003B0143" w:rsidRPr="00422CEA" w:rsidRDefault="003B0143" w:rsidP="003B0143">
      <w:pPr>
        <w:pStyle w:val="af6"/>
        <w:ind w:leftChars="0" w:left="960"/>
        <w:rPr>
          <w:rFonts w:ascii="Palatino" w:eastAsia="微軟正黑體" w:hAnsi="Palatino" w:cs="Arial" w:hint="eastAsia"/>
        </w:rPr>
      </w:pPr>
      <w:r>
        <w:rPr>
          <w:rFonts w:ascii="Palatino" w:eastAsia="微軟正黑體" w:hAnsi="Palatino" w:cs="Arial" w:hint="eastAsia"/>
        </w:rPr>
        <w:t>→</w:t>
      </w:r>
      <w:r>
        <w:rPr>
          <w:rFonts w:ascii="Palatino" w:eastAsia="微軟正黑體" w:hAnsi="Palatino" w:cs="Arial"/>
        </w:rPr>
        <w:t>Telling me how to write the display decoder.</w:t>
      </w:r>
    </w:p>
    <w:sectPr w:rsidR="003B0143" w:rsidRPr="00422CEA" w:rsidSect="00DB446D">
      <w:headerReference w:type="default" r:id="rId10"/>
      <w:footerReference w:type="default" r:id="rId11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6EFB5" w14:textId="77777777" w:rsidR="00BB3780" w:rsidRDefault="00BB3780">
      <w:r>
        <w:separator/>
      </w:r>
    </w:p>
  </w:endnote>
  <w:endnote w:type="continuationSeparator" w:id="0">
    <w:p w14:paraId="360559CA" w14:textId="77777777" w:rsidR="00BB3780" w:rsidRDefault="00BB3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ongti TC Regular">
    <w:charset w:val="51"/>
    <w:family w:val="auto"/>
    <w:pitch w:val="variable"/>
    <w:sig w:usb0="00000287" w:usb1="080F0000" w:usb2="00000010" w:usb3="00000000" w:csb0="001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2A0F3" w14:textId="6CDC2245" w:rsidR="008051E4" w:rsidRPr="000F6921" w:rsidRDefault="008051E4" w:rsidP="0041537A">
    <w:pPr>
      <w:pStyle w:val="a5"/>
      <w:jc w:val="right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E9D908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" strokeweight="1.5pt"/>
          </w:pict>
        </mc:Fallback>
      </mc:AlternateContent>
    </w:r>
    <w:r w:rsidRPr="000F6921">
      <w:rPr>
        <w:rFonts w:ascii="Palatino" w:hAnsi="Palatino" w:cs="Arial"/>
      </w:rPr>
      <w:t>Spring</w:t>
    </w:r>
    <w:r w:rsidR="006B0648">
      <w:rPr>
        <w:rFonts w:ascii="Palatino" w:hAnsi="Palatino" w:cs="Arial"/>
      </w:rP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D9C30" w14:textId="77777777" w:rsidR="00BB3780" w:rsidRDefault="00BB3780">
      <w:r>
        <w:separator/>
      </w:r>
    </w:p>
  </w:footnote>
  <w:footnote w:type="continuationSeparator" w:id="0">
    <w:p w14:paraId="55ED4155" w14:textId="77777777" w:rsidR="00BB3780" w:rsidRDefault="00BB3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7F07F" w14:textId="77777777" w:rsidR="008051E4" w:rsidRPr="000F6921" w:rsidRDefault="008051E4" w:rsidP="00DB446D">
    <w:pPr>
      <w:pStyle w:val="a4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a6"/>
        <w:rFonts w:ascii="Palatino" w:hAnsi="Palatino"/>
      </w:rPr>
      <w:fldChar w:fldCharType="begin"/>
    </w:r>
    <w:r w:rsidRPr="000F6921">
      <w:rPr>
        <w:rStyle w:val="a6"/>
        <w:rFonts w:ascii="Palatino" w:hAnsi="Palatino"/>
      </w:rPr>
      <w:instrText xml:space="preserve"> PAGE </w:instrText>
    </w:r>
    <w:r w:rsidRPr="000F6921">
      <w:rPr>
        <w:rStyle w:val="a6"/>
        <w:rFonts w:ascii="Palatino" w:hAnsi="Palatino"/>
      </w:rPr>
      <w:fldChar w:fldCharType="separate"/>
    </w:r>
    <w:r w:rsidR="00B0523A">
      <w:rPr>
        <w:rStyle w:val="a6"/>
        <w:rFonts w:ascii="Palatino" w:hAnsi="Palatino"/>
        <w:noProof/>
      </w:rPr>
      <w:t>2</w:t>
    </w:r>
    <w:r w:rsidRPr="000F6921">
      <w:rPr>
        <w:rStyle w:val="a6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71275E"/>
    <w:multiLevelType w:val="hybridMultilevel"/>
    <w:tmpl w:val="11646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5">
    <w:nsid w:val="06104D26"/>
    <w:multiLevelType w:val="hybridMultilevel"/>
    <w:tmpl w:val="D5DCDFCE"/>
    <w:lvl w:ilvl="0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8347490"/>
    <w:multiLevelType w:val="hybridMultilevel"/>
    <w:tmpl w:val="D35ABD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>
    <w:nsid w:val="1DFD1B87"/>
    <w:multiLevelType w:val="hybridMultilevel"/>
    <w:tmpl w:val="02561DA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1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2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5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6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091444"/>
    <w:multiLevelType w:val="hybridMultilevel"/>
    <w:tmpl w:val="D35ABD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B474822"/>
    <w:multiLevelType w:val="hybridMultilevel"/>
    <w:tmpl w:val="501E08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2">
    <w:nsid w:val="47B23074"/>
    <w:multiLevelType w:val="hybridMultilevel"/>
    <w:tmpl w:val="A6242B1E"/>
    <w:lvl w:ilvl="0" w:tplc="A1086118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>
    <w:nsid w:val="5F074D1F"/>
    <w:multiLevelType w:val="hybridMultilevel"/>
    <w:tmpl w:val="366C4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057277B"/>
    <w:multiLevelType w:val="hybridMultilevel"/>
    <w:tmpl w:val="01C6477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9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31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2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3"/>
  </w:num>
  <w:num w:numId="2">
    <w:abstractNumId w:val="7"/>
  </w:num>
  <w:num w:numId="3">
    <w:abstractNumId w:val="21"/>
  </w:num>
  <w:num w:numId="4">
    <w:abstractNumId w:val="30"/>
  </w:num>
  <w:num w:numId="5">
    <w:abstractNumId w:val="28"/>
  </w:num>
  <w:num w:numId="6">
    <w:abstractNumId w:val="12"/>
  </w:num>
  <w:num w:numId="7">
    <w:abstractNumId w:val="20"/>
  </w:num>
  <w:num w:numId="8">
    <w:abstractNumId w:val="25"/>
  </w:num>
  <w:num w:numId="9">
    <w:abstractNumId w:val="9"/>
  </w:num>
  <w:num w:numId="10">
    <w:abstractNumId w:val="4"/>
  </w:num>
  <w:num w:numId="11">
    <w:abstractNumId w:val="10"/>
  </w:num>
  <w:num w:numId="12">
    <w:abstractNumId w:val="32"/>
  </w:num>
  <w:num w:numId="13">
    <w:abstractNumId w:val="13"/>
  </w:num>
  <w:num w:numId="14">
    <w:abstractNumId w:val="3"/>
  </w:num>
  <w:num w:numId="15">
    <w:abstractNumId w:val="29"/>
  </w:num>
  <w:num w:numId="16">
    <w:abstractNumId w:val="31"/>
  </w:num>
  <w:num w:numId="17">
    <w:abstractNumId w:val="24"/>
  </w:num>
  <w:num w:numId="18">
    <w:abstractNumId w:val="14"/>
  </w:num>
  <w:num w:numId="19">
    <w:abstractNumId w:val="11"/>
  </w:num>
  <w:num w:numId="20">
    <w:abstractNumId w:val="16"/>
  </w:num>
  <w:num w:numId="21">
    <w:abstractNumId w:val="2"/>
  </w:num>
  <w:num w:numId="22">
    <w:abstractNumId w:val="0"/>
  </w:num>
  <w:num w:numId="23">
    <w:abstractNumId w:val="15"/>
  </w:num>
  <w:num w:numId="24">
    <w:abstractNumId w:val="17"/>
  </w:num>
  <w:num w:numId="25">
    <w:abstractNumId w:val="1"/>
  </w:num>
  <w:num w:numId="26">
    <w:abstractNumId w:val="19"/>
  </w:num>
  <w:num w:numId="27">
    <w:abstractNumId w:val="22"/>
  </w:num>
  <w:num w:numId="28">
    <w:abstractNumId w:val="27"/>
  </w:num>
  <w:num w:numId="29">
    <w:abstractNumId w:val="5"/>
  </w:num>
  <w:num w:numId="30">
    <w:abstractNumId w:val="6"/>
  </w:num>
  <w:num w:numId="31">
    <w:abstractNumId w:val="8"/>
  </w:num>
  <w:num w:numId="32">
    <w:abstractNumId w:val="2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B6"/>
    <w:rsid w:val="00087104"/>
    <w:rsid w:val="000A0A29"/>
    <w:rsid w:val="000B63CF"/>
    <w:rsid w:val="000C71B4"/>
    <w:rsid w:val="001367F8"/>
    <w:rsid w:val="002050D8"/>
    <w:rsid w:val="00205E11"/>
    <w:rsid w:val="002167E5"/>
    <w:rsid w:val="00252A6E"/>
    <w:rsid w:val="00254581"/>
    <w:rsid w:val="00254D0C"/>
    <w:rsid w:val="00284F8C"/>
    <w:rsid w:val="00331C23"/>
    <w:rsid w:val="003339E6"/>
    <w:rsid w:val="00333DA7"/>
    <w:rsid w:val="00347FA3"/>
    <w:rsid w:val="00370888"/>
    <w:rsid w:val="003B0143"/>
    <w:rsid w:val="003B40DD"/>
    <w:rsid w:val="003B7622"/>
    <w:rsid w:val="0041537A"/>
    <w:rsid w:val="00422CEA"/>
    <w:rsid w:val="00455DAD"/>
    <w:rsid w:val="004749B6"/>
    <w:rsid w:val="004E5838"/>
    <w:rsid w:val="0052291A"/>
    <w:rsid w:val="00550691"/>
    <w:rsid w:val="005B3F17"/>
    <w:rsid w:val="005F0E57"/>
    <w:rsid w:val="00623FBC"/>
    <w:rsid w:val="00626C32"/>
    <w:rsid w:val="00642E48"/>
    <w:rsid w:val="00655799"/>
    <w:rsid w:val="00663BE4"/>
    <w:rsid w:val="00666931"/>
    <w:rsid w:val="006B0648"/>
    <w:rsid w:val="006C7EC1"/>
    <w:rsid w:val="006D0D1A"/>
    <w:rsid w:val="006F38D7"/>
    <w:rsid w:val="00700C36"/>
    <w:rsid w:val="00700F5C"/>
    <w:rsid w:val="0070410A"/>
    <w:rsid w:val="00704E5A"/>
    <w:rsid w:val="007368C4"/>
    <w:rsid w:val="00775E5E"/>
    <w:rsid w:val="00796466"/>
    <w:rsid w:val="00796785"/>
    <w:rsid w:val="007970A7"/>
    <w:rsid w:val="007B02A3"/>
    <w:rsid w:val="007B075F"/>
    <w:rsid w:val="007B577C"/>
    <w:rsid w:val="008051E4"/>
    <w:rsid w:val="00823528"/>
    <w:rsid w:val="00825F8B"/>
    <w:rsid w:val="0083336B"/>
    <w:rsid w:val="0084305F"/>
    <w:rsid w:val="0087720A"/>
    <w:rsid w:val="008B5D20"/>
    <w:rsid w:val="008C3E3D"/>
    <w:rsid w:val="008C76EE"/>
    <w:rsid w:val="008D1FED"/>
    <w:rsid w:val="008D3076"/>
    <w:rsid w:val="00945A36"/>
    <w:rsid w:val="009E1217"/>
    <w:rsid w:val="00A2293B"/>
    <w:rsid w:val="00AC2764"/>
    <w:rsid w:val="00B0523A"/>
    <w:rsid w:val="00B05562"/>
    <w:rsid w:val="00B05CB6"/>
    <w:rsid w:val="00B13D5D"/>
    <w:rsid w:val="00B1654A"/>
    <w:rsid w:val="00B9582F"/>
    <w:rsid w:val="00B95BE9"/>
    <w:rsid w:val="00BA6E09"/>
    <w:rsid w:val="00BB3780"/>
    <w:rsid w:val="00BB6D98"/>
    <w:rsid w:val="00BE3F34"/>
    <w:rsid w:val="00BF68CD"/>
    <w:rsid w:val="00C27FB1"/>
    <w:rsid w:val="00C363FF"/>
    <w:rsid w:val="00C4137B"/>
    <w:rsid w:val="00C45700"/>
    <w:rsid w:val="00C76E99"/>
    <w:rsid w:val="00CC1E4A"/>
    <w:rsid w:val="00CE7C67"/>
    <w:rsid w:val="00D16585"/>
    <w:rsid w:val="00D66E99"/>
    <w:rsid w:val="00D83E17"/>
    <w:rsid w:val="00D85184"/>
    <w:rsid w:val="00DB2779"/>
    <w:rsid w:val="00DB446D"/>
    <w:rsid w:val="00DC0FBD"/>
    <w:rsid w:val="00DD1D5D"/>
    <w:rsid w:val="00E21263"/>
    <w:rsid w:val="00E77174"/>
    <w:rsid w:val="00EB5B77"/>
    <w:rsid w:val="00ED2AC2"/>
    <w:rsid w:val="00EE0539"/>
    <w:rsid w:val="00F00854"/>
    <w:rsid w:val="00F040E1"/>
    <w:rsid w:val="00F5670E"/>
    <w:rsid w:val="00F94BBB"/>
    <w:rsid w:val="00FA7923"/>
    <w:rsid w:val="00FB70CE"/>
    <w:rsid w:val="00FC0128"/>
    <w:rsid w:val="00FC6CA6"/>
    <w:rsid w:val="00FD3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49532B9"/>
  <w14:defaultImageDpi w14:val="300"/>
  <w15:docId w15:val="{F72AD73D-3EBA-40F7-B6C8-098D72DA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細明體" w:eastAsia="細明體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細明體" w:eastAsia="細明體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標楷體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標楷體" w:eastAsia="標楷體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標楷體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標楷體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af5">
    <w:name w:val="註解方塊文字 字元"/>
    <w:basedOn w:val="a1"/>
    <w:link w:val="af4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af6">
    <w:name w:val="List Paragraph"/>
    <w:basedOn w:val="a"/>
    <w:uiPriority w:val="34"/>
    <w:qFormat/>
    <w:rsid w:val="007B02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B8BE6-E4B9-4A39-A9DD-1257E83A8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ITRI_CCL.dot</Template>
  <TotalTime>563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An-Ting Hsu</cp:lastModifiedBy>
  <cp:revision>61</cp:revision>
  <cp:lastPrinted>2007-02-24T05:31:00Z</cp:lastPrinted>
  <dcterms:created xsi:type="dcterms:W3CDTF">2014-03-03T14:32:00Z</dcterms:created>
  <dcterms:modified xsi:type="dcterms:W3CDTF">2015-03-20T10:29:00Z</dcterms:modified>
</cp:coreProperties>
</file>