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9A3C" w14:textId="2546977D" w:rsidR="00DB446D" w:rsidRPr="0041537A" w:rsidRDefault="0041537A" w:rsidP="00DB446D">
      <w:pPr>
        <w:pStyle w:val="Header"/>
        <w:jc w:val="center"/>
        <w:rPr>
          <w:rFonts w:ascii="Palatino" w:eastAsia="微軟正黑體" w:hAnsi="Palatino" w:cs="Arial"/>
          <w:b/>
          <w:sz w:val="32"/>
          <w:szCs w:val="32"/>
          <w:vertAlign w:val="subscript"/>
        </w:rPr>
      </w:pPr>
      <w:r w:rsidRPr="0041537A">
        <w:rPr>
          <w:rFonts w:ascii="Palatino" w:eastAsia="微軟正黑體" w:hAnsi="Palatino" w:cs="Arial" w:hint="eastAsia"/>
          <w:b/>
          <w:sz w:val="32"/>
          <w:szCs w:val="32"/>
        </w:rPr>
        <w:t>La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b </w:t>
      </w:r>
      <w:r w:rsidR="00E764AA">
        <w:rPr>
          <w:rFonts w:ascii="Palatino" w:eastAsia="微軟正黑體" w:hAnsi="Palatino" w:cs="Arial"/>
          <w:b/>
          <w:sz w:val="32"/>
          <w:szCs w:val="32"/>
        </w:rPr>
        <w:t>5</w:t>
      </w:r>
      <w:r w:rsidRPr="0041537A">
        <w:rPr>
          <w:rFonts w:ascii="Palatino" w:eastAsia="微軟正黑體" w:hAnsi="Palatino" w:cs="Arial"/>
          <w:b/>
          <w:sz w:val="32"/>
          <w:szCs w:val="32"/>
        </w:rPr>
        <w:t xml:space="preserve">: </w:t>
      </w:r>
      <w:r w:rsidR="00E764AA">
        <w:rPr>
          <w:rFonts w:ascii="Palatino" w:eastAsia="微軟正黑體" w:hAnsi="Palatino" w:cs="Arial"/>
          <w:b/>
          <w:sz w:val="32"/>
          <w:szCs w:val="32"/>
        </w:rPr>
        <w:t>Stop Watches</w:t>
      </w:r>
      <w:r w:rsidR="009F1ED9">
        <w:rPr>
          <w:rFonts w:ascii="Palatino" w:eastAsia="微軟正黑體" w:hAnsi="Palatino" w:cs="Arial"/>
          <w:b/>
          <w:sz w:val="32"/>
          <w:szCs w:val="32"/>
        </w:rPr>
        <w:t xml:space="preserve"> (Pre-Lab)</w:t>
      </w:r>
    </w:p>
    <w:p w14:paraId="51EEE309" w14:textId="50A77176" w:rsidR="00DB446D" w:rsidRPr="007B02A3" w:rsidRDefault="0041537A" w:rsidP="0041537A">
      <w:pPr>
        <w:pStyle w:val="Header"/>
        <w:wordWrap w:val="0"/>
        <w:jc w:val="right"/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</w:pPr>
      <w:r w:rsidRPr="007B02A3">
        <w:rPr>
          <w:rFonts w:ascii="Palatino" w:eastAsia="微軟正黑體" w:hAnsi="Palatino" w:cs="Arial"/>
          <w:b/>
          <w:color w:val="595959" w:themeColor="text1" w:themeTint="A6"/>
          <w:sz w:val="24"/>
          <w:szCs w:val="32"/>
        </w:rPr>
        <w:t xml:space="preserve">103061207 </w:t>
      </w:r>
      <w:r w:rsidRPr="007B02A3">
        <w:rPr>
          <w:rFonts w:ascii="Palatino" w:eastAsia="微軟正黑體" w:hAnsi="Palatino" w:cs="Arial" w:hint="eastAsia"/>
          <w:b/>
          <w:color w:val="595959" w:themeColor="text1" w:themeTint="A6"/>
          <w:sz w:val="24"/>
          <w:szCs w:val="32"/>
        </w:rPr>
        <w:t>徐安廷</w:t>
      </w:r>
    </w:p>
    <w:p w14:paraId="04898821" w14:textId="0A109B0A" w:rsidR="00455DAD" w:rsidRPr="0041537A" w:rsidRDefault="00205E11" w:rsidP="00455DAD">
      <w:pPr>
        <w:pStyle w:val="Header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eastAsia="微軟正黑體" w:hAnsi="Palatino" w:cs="Arial"/>
        </w:rPr>
      </w:pPr>
      <w:r w:rsidRPr="0041537A">
        <w:rPr>
          <w:rFonts w:ascii="Palatino" w:eastAsia="微軟正黑體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C57C647" wp14:editId="6E5E415F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E61AA" id="Line 3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" o:allowincell="f" strokeweight="1.5pt"/>
            </w:pict>
          </mc:Fallback>
        </mc:AlternateContent>
      </w:r>
    </w:p>
    <w:p w14:paraId="1C0F2D88" w14:textId="7048EBAF" w:rsidR="00DB446D" w:rsidRPr="0041537A" w:rsidRDefault="0070410A" w:rsidP="00F94BBB">
      <w:pPr>
        <w:spacing w:beforeLines="50" w:before="120"/>
        <w:rPr>
          <w:rFonts w:ascii="Palatino" w:eastAsia="微軟正黑體" w:hAnsi="Palatino" w:cs="Arial"/>
          <w:b/>
          <w:sz w:val="28"/>
          <w:szCs w:val="28"/>
        </w:rPr>
      </w:pPr>
      <w:r w:rsidRPr="0041537A">
        <w:rPr>
          <w:rFonts w:ascii="Palatino" w:eastAsia="微軟正黑體" w:hAnsi="Palatino" w:cs="Arial"/>
          <w:b/>
          <w:sz w:val="28"/>
          <w:szCs w:val="28"/>
        </w:rPr>
        <w:t>Design Specification</w:t>
      </w:r>
    </w:p>
    <w:p w14:paraId="0D528C4E" w14:textId="77777777" w:rsidR="00DB446D" w:rsidRDefault="00DB446D" w:rsidP="00DB446D">
      <w:pPr>
        <w:rPr>
          <w:rFonts w:ascii="Palatino" w:eastAsia="微軟正黑體" w:hAnsi="Palatino" w:cs="Arial"/>
          <w:sz w:val="28"/>
          <w:szCs w:val="28"/>
        </w:rPr>
      </w:pPr>
    </w:p>
    <w:p w14:paraId="4E64F6A9" w14:textId="77777777" w:rsidR="00EA2D07" w:rsidRPr="00EA2D07" w:rsidRDefault="00EA2D07" w:rsidP="00F81239">
      <w:pPr>
        <w:pStyle w:val="ListParagraph"/>
        <w:numPr>
          <w:ilvl w:val="0"/>
          <w:numId w:val="31"/>
        </w:numPr>
        <w:ind w:leftChars="0"/>
        <w:rPr>
          <w:rFonts w:ascii="Palatino" w:eastAsia="微軟正黑體" w:hAnsi="Palatino" w:cs="Arial"/>
          <w:b/>
          <w:szCs w:val="28"/>
        </w:rPr>
      </w:pPr>
      <w:r w:rsidRPr="00EA2D07">
        <w:rPr>
          <w:rFonts w:ascii="Palatino" w:eastAsia="微軟正黑體" w:hAnsi="Palatino" w:cs="Arial" w:hint="eastAsia"/>
          <w:b/>
          <w:szCs w:val="28"/>
        </w:rPr>
        <w:t>I/O:</w:t>
      </w:r>
    </w:p>
    <w:p w14:paraId="40D3344C" w14:textId="7EF3BC1E" w:rsidR="00EA2D07" w:rsidRDefault="00EA2D07" w:rsidP="00EA2D07">
      <w:pPr>
        <w:pStyle w:val="ListParagraph"/>
        <w:ind w:leftChars="0"/>
        <w:rPr>
          <w:rFonts w:ascii="Palatino" w:eastAsia="微軟正黑體" w:hAnsi="Palatino" w:cs="Arial"/>
          <w:szCs w:val="28"/>
        </w:rPr>
      </w:pPr>
      <w:r w:rsidRPr="00EA2D07">
        <w:rPr>
          <w:rFonts w:ascii="Palatino" w:eastAsia="微軟正黑體" w:hAnsi="Palatino" w:cs="Arial" w:hint="eastAsia"/>
          <w:szCs w:val="28"/>
        </w:rPr>
        <w:t xml:space="preserve">Inputs: </w:t>
      </w:r>
      <w:r w:rsidRPr="00EA2D07">
        <w:rPr>
          <w:rFonts w:ascii="Palatino" w:eastAsia="微軟正黑體" w:hAnsi="Palatino" w:cs="Arial"/>
          <w:szCs w:val="28"/>
        </w:rPr>
        <w:t>clk, rst_n</w:t>
      </w:r>
    </w:p>
    <w:p w14:paraId="1CCE9848" w14:textId="1F30AE72" w:rsidR="00EA2D07" w:rsidRDefault="00EA2D07" w:rsidP="00EA2D07">
      <w:pPr>
        <w:pStyle w:val="ListParagraph"/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szCs w:val="28"/>
        </w:rPr>
        <w:t>Output</w:t>
      </w:r>
      <w:r w:rsidR="00E764AA">
        <w:rPr>
          <w:rFonts w:ascii="Palatino" w:eastAsia="微軟正黑體" w:hAnsi="Palatino" w:cs="Arial"/>
          <w:szCs w:val="28"/>
        </w:rPr>
        <w:t>s</w:t>
      </w:r>
      <w:bookmarkStart w:id="0" w:name="_GoBack"/>
      <w:bookmarkEnd w:id="0"/>
      <w:r>
        <w:rPr>
          <w:rFonts w:ascii="Palatino" w:eastAsia="微軟正黑體" w:hAnsi="Palatino" w:cs="Arial"/>
          <w:szCs w:val="28"/>
        </w:rPr>
        <w:t xml:space="preserve">: </w:t>
      </w:r>
      <w:r w:rsidR="00522298">
        <w:rPr>
          <w:rFonts w:ascii="Palatino" w:eastAsia="微軟正黑體" w:hAnsi="Palatino" w:cs="Arial"/>
          <w:szCs w:val="28"/>
        </w:rPr>
        <w:t>[</w:t>
      </w:r>
      <w:r w:rsidR="00E764AA">
        <w:rPr>
          <w:rFonts w:ascii="Palatino" w:eastAsia="微軟正黑體" w:hAnsi="Palatino" w:cs="Arial"/>
          <w:szCs w:val="28"/>
        </w:rPr>
        <w:t>3</w:t>
      </w:r>
      <w:r w:rsidR="00522298">
        <w:rPr>
          <w:rFonts w:ascii="Palatino" w:eastAsia="微軟正黑體" w:hAnsi="Palatino" w:cs="Arial"/>
          <w:szCs w:val="28"/>
        </w:rPr>
        <w:t xml:space="preserve">:0] </w:t>
      </w:r>
      <w:r w:rsidR="00E764AA">
        <w:rPr>
          <w:rFonts w:ascii="Palatino" w:eastAsia="微軟正黑體" w:hAnsi="Palatino" w:cs="Arial"/>
          <w:szCs w:val="28"/>
        </w:rPr>
        <w:t>control, [14:0] display</w:t>
      </w:r>
    </w:p>
    <w:p w14:paraId="5A88192A" w14:textId="0E8C7698" w:rsidR="00EA2D07" w:rsidRPr="00EA2D07" w:rsidRDefault="00174570" w:rsidP="00174570">
      <w:pPr>
        <w:pStyle w:val="ListParagraph"/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b/>
          <w:szCs w:val="28"/>
        </w:rPr>
        <w:t>Block</w:t>
      </w:r>
      <w:r w:rsidR="00EA2D07">
        <w:rPr>
          <w:rFonts w:ascii="Palatino" w:eastAsia="微軟正黑體" w:hAnsi="Palatino" w:cs="Arial" w:hint="eastAsia"/>
          <w:b/>
          <w:szCs w:val="28"/>
        </w:rPr>
        <w:t xml:space="preserve"> </w:t>
      </w:r>
      <w:r w:rsidR="00EA2D07">
        <w:rPr>
          <w:rFonts w:ascii="Palatino" w:eastAsia="微軟正黑體" w:hAnsi="Palatino" w:cs="Arial"/>
          <w:b/>
          <w:szCs w:val="28"/>
        </w:rPr>
        <w:t>Diagram:</w:t>
      </w:r>
    </w:p>
    <w:p w14:paraId="7C8C66BF" w14:textId="79C4F502" w:rsidR="00EA2D07" w:rsidRPr="00EA2D07" w:rsidRDefault="00E764AA" w:rsidP="00EA2D07">
      <w:pPr>
        <w:pStyle w:val="ListParagraph"/>
        <w:ind w:leftChars="0"/>
        <w:rPr>
          <w:rFonts w:ascii="Palatino" w:eastAsia="微軟正黑體" w:hAnsi="Palatino" w:cs="Arial"/>
          <w:szCs w:val="28"/>
        </w:rPr>
      </w:pPr>
      <w:r>
        <w:rPr>
          <w:rFonts w:ascii="Palatino" w:eastAsia="微軟正黑體" w:hAnsi="Palatino" w:cs="Arial"/>
          <w:noProof/>
          <w:szCs w:val="28"/>
        </w:rPr>
        <w:drawing>
          <wp:inline distT="0" distB="0" distL="0" distR="0" wp14:anchorId="13F8386D" wp14:editId="34997A40">
            <wp:extent cx="3888065" cy="1720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13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894" cy="172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D07" w:rsidRPr="00EA2D07" w:rsidSect="00DB446D">
      <w:headerReference w:type="default" r:id="rId9"/>
      <w:footerReference w:type="default" r:id="rId10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E359E" w14:textId="77777777" w:rsidR="00D56EBB" w:rsidRDefault="00D56EBB">
      <w:r>
        <w:separator/>
      </w:r>
    </w:p>
  </w:endnote>
  <w:endnote w:type="continuationSeparator" w:id="0">
    <w:p w14:paraId="305944DF" w14:textId="77777777" w:rsidR="00D56EBB" w:rsidRDefault="00D5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2A0F3" w14:textId="6CDC2245" w:rsidR="008051E4" w:rsidRPr="000F6921" w:rsidRDefault="008051E4" w:rsidP="0041537A">
    <w:pPr>
      <w:pStyle w:val="Footer"/>
      <w:jc w:val="right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9D908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" strokeweight="1.5pt"/>
          </w:pict>
        </mc:Fallback>
      </mc:AlternateContent>
    </w:r>
    <w:r w:rsidRPr="000F6921">
      <w:rPr>
        <w:rFonts w:ascii="Palatino" w:hAnsi="Palatino" w:cs="Arial"/>
      </w:rPr>
      <w:t>Spring</w:t>
    </w:r>
    <w:r w:rsidR="006B0648">
      <w:rPr>
        <w:rFonts w:ascii="Palatino" w:hAnsi="Palatino" w:cs="Arial"/>
      </w:rP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57327" w14:textId="77777777" w:rsidR="00D56EBB" w:rsidRDefault="00D56EBB">
      <w:r>
        <w:separator/>
      </w:r>
    </w:p>
  </w:footnote>
  <w:footnote w:type="continuationSeparator" w:id="0">
    <w:p w14:paraId="443A0B1F" w14:textId="77777777" w:rsidR="00D56EBB" w:rsidRDefault="00D56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7F07F" w14:textId="77777777" w:rsidR="008051E4" w:rsidRPr="000F6921" w:rsidRDefault="008051E4" w:rsidP="00DB446D">
    <w:pPr>
      <w:pStyle w:val="Header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PageNumber"/>
        <w:rFonts w:ascii="Palatino" w:hAnsi="Palatino"/>
      </w:rPr>
      <w:fldChar w:fldCharType="begin"/>
    </w:r>
    <w:r w:rsidRPr="000F6921">
      <w:rPr>
        <w:rStyle w:val="PageNumber"/>
        <w:rFonts w:ascii="Palatino" w:hAnsi="Palatino"/>
      </w:rPr>
      <w:instrText xml:space="preserve"> PAGE </w:instrText>
    </w:r>
    <w:r w:rsidRPr="000F6921">
      <w:rPr>
        <w:rStyle w:val="PageNumber"/>
        <w:rFonts w:ascii="Palatino" w:hAnsi="Palatino"/>
      </w:rPr>
      <w:fldChar w:fldCharType="separate"/>
    </w:r>
    <w:r w:rsidR="00E764AA">
      <w:rPr>
        <w:rStyle w:val="PageNumber"/>
        <w:rFonts w:ascii="Palatino" w:hAnsi="Palatino"/>
        <w:noProof/>
      </w:rPr>
      <w:t>1</w:t>
    </w:r>
    <w:r w:rsidRPr="000F6921">
      <w:rPr>
        <w:rStyle w:val="PageNumber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1275E"/>
    <w:multiLevelType w:val="hybridMultilevel"/>
    <w:tmpl w:val="11646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5">
    <w:nsid w:val="06104D26"/>
    <w:multiLevelType w:val="hybridMultilevel"/>
    <w:tmpl w:val="D5DCDFCE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8347490"/>
    <w:multiLevelType w:val="hybridMultilevel"/>
    <w:tmpl w:val="501E08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1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4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5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474822"/>
    <w:multiLevelType w:val="hybridMultilevel"/>
    <w:tmpl w:val="501E08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44942597"/>
    <w:multiLevelType w:val="hybridMultilevel"/>
    <w:tmpl w:val="50B0BED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7B23074"/>
    <w:multiLevelType w:val="hybridMultilevel"/>
    <w:tmpl w:val="A6242B1E"/>
    <w:lvl w:ilvl="0" w:tplc="A1086118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>
    <w:nsid w:val="6057277B"/>
    <w:multiLevelType w:val="hybridMultilevel"/>
    <w:tmpl w:val="E148338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7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9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28"/>
  </w:num>
  <w:num w:numId="5">
    <w:abstractNumId w:val="26"/>
  </w:num>
  <w:num w:numId="6">
    <w:abstractNumId w:val="11"/>
  </w:num>
  <w:num w:numId="7">
    <w:abstractNumId w:val="18"/>
  </w:num>
  <w:num w:numId="8">
    <w:abstractNumId w:val="24"/>
  </w:num>
  <w:num w:numId="9">
    <w:abstractNumId w:val="8"/>
  </w:num>
  <w:num w:numId="10">
    <w:abstractNumId w:val="4"/>
  </w:num>
  <w:num w:numId="11">
    <w:abstractNumId w:val="9"/>
  </w:num>
  <w:num w:numId="12">
    <w:abstractNumId w:val="30"/>
  </w:num>
  <w:num w:numId="13">
    <w:abstractNumId w:val="12"/>
  </w:num>
  <w:num w:numId="14">
    <w:abstractNumId w:val="3"/>
  </w:num>
  <w:num w:numId="15">
    <w:abstractNumId w:val="27"/>
  </w:num>
  <w:num w:numId="16">
    <w:abstractNumId w:val="29"/>
  </w:num>
  <w:num w:numId="17">
    <w:abstractNumId w:val="23"/>
  </w:num>
  <w:num w:numId="18">
    <w:abstractNumId w:val="13"/>
  </w:num>
  <w:num w:numId="19">
    <w:abstractNumId w:val="10"/>
  </w:num>
  <w:num w:numId="20">
    <w:abstractNumId w:val="15"/>
  </w:num>
  <w:num w:numId="21">
    <w:abstractNumId w:val="2"/>
  </w:num>
  <w:num w:numId="22">
    <w:abstractNumId w:val="0"/>
  </w:num>
  <w:num w:numId="23">
    <w:abstractNumId w:val="14"/>
  </w:num>
  <w:num w:numId="24">
    <w:abstractNumId w:val="16"/>
  </w:num>
  <w:num w:numId="25">
    <w:abstractNumId w:val="1"/>
  </w:num>
  <w:num w:numId="26">
    <w:abstractNumId w:val="17"/>
  </w:num>
  <w:num w:numId="27">
    <w:abstractNumId w:val="21"/>
  </w:num>
  <w:num w:numId="28">
    <w:abstractNumId w:val="25"/>
  </w:num>
  <w:num w:numId="29">
    <w:abstractNumId w:val="5"/>
  </w:num>
  <w:num w:numId="30">
    <w:abstractNumId w:val="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B6"/>
    <w:rsid w:val="00087104"/>
    <w:rsid w:val="000A0A29"/>
    <w:rsid w:val="000C71B4"/>
    <w:rsid w:val="000D464A"/>
    <w:rsid w:val="001367F8"/>
    <w:rsid w:val="00174570"/>
    <w:rsid w:val="002050D8"/>
    <w:rsid w:val="00205E11"/>
    <w:rsid w:val="002167E5"/>
    <w:rsid w:val="00252A6E"/>
    <w:rsid w:val="00254581"/>
    <w:rsid w:val="00254D0C"/>
    <w:rsid w:val="00284F8C"/>
    <w:rsid w:val="00331C23"/>
    <w:rsid w:val="00347FA3"/>
    <w:rsid w:val="00370888"/>
    <w:rsid w:val="0041537A"/>
    <w:rsid w:val="00431BCD"/>
    <w:rsid w:val="004470DC"/>
    <w:rsid w:val="00455DAD"/>
    <w:rsid w:val="00467B27"/>
    <w:rsid w:val="004749B6"/>
    <w:rsid w:val="004D3F61"/>
    <w:rsid w:val="004E5838"/>
    <w:rsid w:val="00522298"/>
    <w:rsid w:val="0052291A"/>
    <w:rsid w:val="00550691"/>
    <w:rsid w:val="005B3F17"/>
    <w:rsid w:val="005D304D"/>
    <w:rsid w:val="005F0E57"/>
    <w:rsid w:val="00623FBC"/>
    <w:rsid w:val="00626C32"/>
    <w:rsid w:val="00642E48"/>
    <w:rsid w:val="00666931"/>
    <w:rsid w:val="006B0648"/>
    <w:rsid w:val="006C7EC1"/>
    <w:rsid w:val="006D0D1A"/>
    <w:rsid w:val="006F38D7"/>
    <w:rsid w:val="00700F5C"/>
    <w:rsid w:val="0070410A"/>
    <w:rsid w:val="00704E5A"/>
    <w:rsid w:val="0072353B"/>
    <w:rsid w:val="007368C4"/>
    <w:rsid w:val="00775E5E"/>
    <w:rsid w:val="00796466"/>
    <w:rsid w:val="00796785"/>
    <w:rsid w:val="007970A7"/>
    <w:rsid w:val="007B02A3"/>
    <w:rsid w:val="007B075F"/>
    <w:rsid w:val="007B577C"/>
    <w:rsid w:val="008051E4"/>
    <w:rsid w:val="00825F8B"/>
    <w:rsid w:val="0084305F"/>
    <w:rsid w:val="008B5D20"/>
    <w:rsid w:val="008C3E3D"/>
    <w:rsid w:val="008C76EE"/>
    <w:rsid w:val="008D1FED"/>
    <w:rsid w:val="008D3076"/>
    <w:rsid w:val="00945A36"/>
    <w:rsid w:val="009E1217"/>
    <w:rsid w:val="009F1ED9"/>
    <w:rsid w:val="00A2293B"/>
    <w:rsid w:val="00AC2764"/>
    <w:rsid w:val="00B05562"/>
    <w:rsid w:val="00B05CB6"/>
    <w:rsid w:val="00B1654A"/>
    <w:rsid w:val="00B77B15"/>
    <w:rsid w:val="00B9582F"/>
    <w:rsid w:val="00BA6E09"/>
    <w:rsid w:val="00BB6D98"/>
    <w:rsid w:val="00BE3F34"/>
    <w:rsid w:val="00BF68CD"/>
    <w:rsid w:val="00C0722A"/>
    <w:rsid w:val="00C27FB1"/>
    <w:rsid w:val="00C30C36"/>
    <w:rsid w:val="00C363FF"/>
    <w:rsid w:val="00C4137B"/>
    <w:rsid w:val="00C45700"/>
    <w:rsid w:val="00C76E99"/>
    <w:rsid w:val="00CB7633"/>
    <w:rsid w:val="00CE7C67"/>
    <w:rsid w:val="00D16585"/>
    <w:rsid w:val="00D56EBB"/>
    <w:rsid w:val="00D66E99"/>
    <w:rsid w:val="00D83E17"/>
    <w:rsid w:val="00D85184"/>
    <w:rsid w:val="00DB2779"/>
    <w:rsid w:val="00DB446D"/>
    <w:rsid w:val="00DC0FBD"/>
    <w:rsid w:val="00DD1D5D"/>
    <w:rsid w:val="00DE6069"/>
    <w:rsid w:val="00E21263"/>
    <w:rsid w:val="00E764AA"/>
    <w:rsid w:val="00E77174"/>
    <w:rsid w:val="00EA2D07"/>
    <w:rsid w:val="00EB5B77"/>
    <w:rsid w:val="00EE0539"/>
    <w:rsid w:val="00F00854"/>
    <w:rsid w:val="00F5670E"/>
    <w:rsid w:val="00F94BBB"/>
    <w:rsid w:val="00FA7923"/>
    <w:rsid w:val="00FB70CE"/>
    <w:rsid w:val="00FC0128"/>
    <w:rsid w:val="00FC6CA6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72AD73D-3EBA-40F7-B6C8-098D72DA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Heading2">
    <w:name w:val="heading 2"/>
    <w:basedOn w:val="Normal"/>
    <w:next w:val="NormalIndent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Heading3">
    <w:name w:val="heading 3"/>
    <w:basedOn w:val="Normal"/>
    <w:next w:val="NormalIndent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Heading4">
    <w:name w:val="heading 4"/>
    <w:basedOn w:val="Normal"/>
    <w:next w:val="NormalIndent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Heading5">
    <w:name w:val="heading 5"/>
    <w:basedOn w:val="Normal"/>
    <w:next w:val="NormalIndent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Indent"/>
    <w:qFormat/>
    <w:pPr>
      <w:keepNext/>
      <w:outlineLvl w:val="6"/>
    </w:pPr>
    <w:rPr>
      <w:kern w:val="0"/>
      <w:sz w:val="32"/>
    </w:rPr>
  </w:style>
  <w:style w:type="paragraph" w:styleId="Heading8">
    <w:name w:val="heading 8"/>
    <w:basedOn w:val="Normal"/>
    <w:next w:val="NormalIndent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">
    <w:name w:val="目錄2"/>
    <w:basedOn w:val="Normal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">
    <w:name w:val="內文1"/>
    <w:basedOn w:val="Normal"/>
    <w:pPr>
      <w:jc w:val="center"/>
    </w:pPr>
    <w:rPr>
      <w:rFonts w:ascii="細明體" w:eastAsia="細明體"/>
      <w:b/>
      <w:sz w:val="36"/>
    </w:rPr>
  </w:style>
  <w:style w:type="paragraph" w:customStyle="1" w:styleId="4">
    <w:name w:val="內文4"/>
    <w:basedOn w:val="Normal"/>
    <w:pPr>
      <w:ind w:firstLine="1800"/>
      <w:jc w:val="both"/>
    </w:pPr>
    <w:rPr>
      <w:rFonts w:ascii="細明體" w:eastAsia="細明體"/>
      <w:b/>
      <w:sz w:val="28"/>
    </w:r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ind w:left="480" w:right="113"/>
      <w:jc w:val="both"/>
    </w:pPr>
    <w:rPr>
      <w:rFonts w:eastAsia="標楷體"/>
    </w:rPr>
  </w:style>
  <w:style w:type="paragraph" w:styleId="Date">
    <w:name w:val="Date"/>
    <w:basedOn w:val="Normal"/>
    <w:next w:val="Normal"/>
    <w:pPr>
      <w:ind w:left="113" w:right="113"/>
      <w:jc w:val="right"/>
    </w:pPr>
    <w:rPr>
      <w:rFonts w:ascii="標楷體" w:eastAsia="標楷體"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0">
    <w:name w:val="1."/>
    <w:basedOn w:val="Normal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">
    <w:name w:val="1.1"/>
    <w:basedOn w:val="Normal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BodyTextIndent">
    <w:name w:val="Body Text Indent"/>
    <w:basedOn w:val="Normal"/>
    <w:pPr>
      <w:ind w:firstLine="482"/>
      <w:jc w:val="both"/>
    </w:pPr>
    <w:rPr>
      <w:rFonts w:eastAsia="標楷體"/>
    </w:rPr>
  </w:style>
  <w:style w:type="paragraph" w:styleId="Title">
    <w:name w:val="Title"/>
    <w:basedOn w:val="Normal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0">
    <w:name w:val="2."/>
    <w:basedOn w:val="Normal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CommentText">
    <w:name w:val="annotation text"/>
    <w:basedOn w:val="Normal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0">
    <w:name w:val="1.(1)"/>
    <w:basedOn w:val="Normal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Caption">
    <w:name w:val="caption"/>
    <w:basedOn w:val="Normal"/>
    <w:next w:val="Normal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PlainText">
    <w:name w:val="Plain Text"/>
    <w:basedOn w:val="Normal"/>
    <w:pPr>
      <w:ind w:left="113" w:right="113"/>
      <w:jc w:val="both"/>
    </w:pPr>
    <w:rPr>
      <w:rFonts w:eastAsia="標楷體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BodyText">
    <w:name w:val="Body Text"/>
    <w:basedOn w:val="Normal"/>
    <w:pPr>
      <w:jc w:val="center"/>
    </w:pPr>
    <w:rPr>
      <w:sz w:val="32"/>
    </w:rPr>
  </w:style>
  <w:style w:type="table" w:styleId="TableGrid">
    <w:name w:val="Table Grid"/>
    <w:basedOn w:val="TableNormal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E51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ListParagraph">
    <w:name w:val="List Paragraph"/>
    <w:basedOn w:val="Normal"/>
    <w:uiPriority w:val="34"/>
    <w:qFormat/>
    <w:rsid w:val="007B02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47312-BED6-459D-B2A1-241A1A06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428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An-Ting Hsu</dc:creator>
  <cp:keywords/>
  <dc:description/>
  <cp:lastModifiedBy>An-Ting Hsu</cp:lastModifiedBy>
  <cp:revision>56</cp:revision>
  <cp:lastPrinted>2007-02-24T05:31:00Z</cp:lastPrinted>
  <dcterms:created xsi:type="dcterms:W3CDTF">2014-03-03T14:32:00Z</dcterms:created>
  <dcterms:modified xsi:type="dcterms:W3CDTF">2015-04-09T05:26:00Z</dcterms:modified>
</cp:coreProperties>
</file>