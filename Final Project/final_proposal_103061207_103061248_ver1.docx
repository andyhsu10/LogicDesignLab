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2388D9CF" w:rsidR="00DB446D" w:rsidRPr="0041537A" w:rsidRDefault="00FA2A71" w:rsidP="00DB446D">
      <w:pPr>
        <w:pStyle w:val="Header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r>
        <w:rPr>
          <w:rFonts w:ascii="Palatino" w:eastAsia="微軟正黑體" w:hAnsi="Palatino" w:cs="Arial" w:hint="eastAsia"/>
          <w:b/>
          <w:sz w:val="32"/>
          <w:szCs w:val="32"/>
        </w:rPr>
        <w:t>Final Project Proposal</w:t>
      </w:r>
    </w:p>
    <w:p w14:paraId="51EEE309" w14:textId="595622F1" w:rsidR="00DB446D" w:rsidRPr="007B02A3" w:rsidRDefault="0041537A" w:rsidP="0041537A">
      <w:pPr>
        <w:pStyle w:val="Header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  <w:r w:rsidR="00B0523A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 xml:space="preserve"> </w:t>
      </w:r>
      <w:r w:rsidR="00FA2A71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&amp; 103061248 </w:t>
      </w:r>
      <w:r w:rsidR="00FA2A71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呂心禾</w:t>
      </w:r>
    </w:p>
    <w:p w14:paraId="04898821" w14:textId="0A109B0A" w:rsidR="00455DAD" w:rsidRPr="0041537A" w:rsidRDefault="00205E11" w:rsidP="00455DAD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CEF21" id="Line 3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1C0F2D88" w14:textId="1DB9386A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 xml:space="preserve">Design </w:t>
      </w:r>
      <w:r w:rsidR="00E667D8">
        <w:rPr>
          <w:rFonts w:ascii="Palatino" w:eastAsia="微軟正黑體" w:hAnsi="Palatino" w:cs="Arial" w:hint="eastAsia"/>
          <w:b/>
          <w:sz w:val="28"/>
          <w:szCs w:val="28"/>
        </w:rPr>
        <w:t>Topic</w:t>
      </w:r>
    </w:p>
    <w:p w14:paraId="2B3698AA" w14:textId="65B60A14" w:rsidR="00C368AE" w:rsidRPr="00E667D8" w:rsidRDefault="00C368AE" w:rsidP="00E667D8">
      <w:pPr>
        <w:rPr>
          <w:rFonts w:ascii="Palatino" w:eastAsia="微軟正黑體" w:hAnsi="Palatino" w:cs="Arial" w:hint="eastAsia"/>
          <w:szCs w:val="28"/>
        </w:rPr>
      </w:pPr>
    </w:p>
    <w:p w14:paraId="1683D15B" w14:textId="0CB11685" w:rsidR="009C51E8" w:rsidRPr="00E667D8" w:rsidRDefault="00E667D8" w:rsidP="00E667D8">
      <w:pPr>
        <w:pStyle w:val="ListParagraph"/>
        <w:numPr>
          <w:ilvl w:val="0"/>
          <w:numId w:val="39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De</w:t>
      </w:r>
      <w:r>
        <w:rPr>
          <w:rFonts w:ascii="Palatino" w:eastAsia="微軟正黑體" w:hAnsi="Palatino" w:cs="Arial"/>
          <w:szCs w:val="28"/>
        </w:rPr>
        <w:t>sign and implement a game called “BrainWars”.</w:t>
      </w:r>
    </w:p>
    <w:p w14:paraId="0B2B822C" w14:textId="272DB98C" w:rsidR="00DB446D" w:rsidRPr="0041537A" w:rsidRDefault="00E667D8" w:rsidP="00E74ADA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>
        <w:rPr>
          <w:rFonts w:ascii="Palatino" w:eastAsia="微軟正黑體" w:hAnsi="Palatino" w:cs="Arial"/>
          <w:b/>
          <w:sz w:val="28"/>
          <w:szCs w:val="28"/>
        </w:rPr>
        <w:t>Input / Output Table</w:t>
      </w:r>
    </w:p>
    <w:p w14:paraId="1F2D82FD" w14:textId="46714766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8"/>
        <w:gridCol w:w="2608"/>
        <w:gridCol w:w="2268"/>
        <w:gridCol w:w="2608"/>
      </w:tblGrid>
      <w:tr w:rsidR="00E667D8" w:rsidRPr="00E667D8" w14:paraId="0BD37F42" w14:textId="77777777" w:rsidTr="009B7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4BACC6" w:themeColor="accent5"/>
              <w:right w:val="single" w:sz="4" w:space="0" w:color="FFFFFF" w:themeColor="background1"/>
            </w:tcBorders>
            <w:vAlign w:val="center"/>
          </w:tcPr>
          <w:p w14:paraId="712A6AFE" w14:textId="5DF2C8F0" w:rsidR="00E667D8" w:rsidRPr="00E667D8" w:rsidRDefault="00E667D8" w:rsidP="009B73CB">
            <w:pPr>
              <w:jc w:val="both"/>
              <w:rPr>
                <w:rFonts w:ascii="Palatino" w:eastAsia="微軟正黑體" w:hAnsi="Palatino" w:cs="Arial"/>
                <w:sz w:val="23"/>
                <w:szCs w:val="23"/>
              </w:rPr>
            </w:pPr>
            <w:r w:rsidRPr="00E667D8">
              <w:rPr>
                <w:rFonts w:ascii="Palatino" w:eastAsia="微軟正黑體" w:hAnsi="Palatino" w:cs="Arial" w:hint="eastAsia"/>
                <w:sz w:val="23"/>
                <w:szCs w:val="23"/>
              </w:rPr>
              <w:t>Input</w:t>
            </w:r>
          </w:p>
        </w:tc>
        <w:tc>
          <w:tcPr>
            <w:tcW w:w="2608" w:type="dxa"/>
            <w:tcBorders>
              <w:left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357976D" w14:textId="4613950D" w:rsidR="00E667D8" w:rsidRPr="00E667D8" w:rsidRDefault="00E667D8" w:rsidP="009B73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 w:rsidRPr="00E667D8">
              <w:rPr>
                <w:rFonts w:ascii="Palatino" w:eastAsia="微軟正黑體" w:hAnsi="Palatino" w:cs="Arial" w:hint="eastAsia"/>
                <w:sz w:val="23"/>
                <w:szCs w:val="23"/>
              </w:rPr>
              <w:t>Function</w:t>
            </w:r>
          </w:p>
        </w:tc>
        <w:tc>
          <w:tcPr>
            <w:tcW w:w="2268" w:type="dxa"/>
            <w:tcBorders>
              <w:left w:val="single" w:sz="12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58DB88" w14:textId="7849E2D8" w:rsidR="00E667D8" w:rsidRPr="00E667D8" w:rsidRDefault="00E667D8" w:rsidP="009B73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 w:rsidRPr="00E667D8">
              <w:rPr>
                <w:rFonts w:ascii="Palatino" w:eastAsia="微軟正黑體" w:hAnsi="Palatino" w:cs="Arial" w:hint="eastAsia"/>
                <w:sz w:val="23"/>
                <w:szCs w:val="23"/>
              </w:rPr>
              <w:t>Output</w:t>
            </w:r>
          </w:p>
        </w:tc>
        <w:tc>
          <w:tcPr>
            <w:tcW w:w="2608" w:type="dxa"/>
            <w:tcBorders>
              <w:left w:val="single" w:sz="4" w:space="0" w:color="FFFFFF" w:themeColor="background1"/>
              <w:right w:val="single" w:sz="18" w:space="0" w:color="4BACC6" w:themeColor="accent5"/>
            </w:tcBorders>
            <w:vAlign w:val="center"/>
          </w:tcPr>
          <w:p w14:paraId="35EACD51" w14:textId="4590717A" w:rsidR="00E667D8" w:rsidRPr="00E667D8" w:rsidRDefault="00E667D8" w:rsidP="009B73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 w:rsidRPr="00E667D8">
              <w:rPr>
                <w:rFonts w:ascii="Palatino" w:eastAsia="微軟正黑體" w:hAnsi="Palatino" w:cs="Arial" w:hint="eastAsia"/>
                <w:sz w:val="23"/>
                <w:szCs w:val="23"/>
              </w:rPr>
              <w:t>Function</w:t>
            </w:r>
          </w:p>
        </w:tc>
      </w:tr>
      <w:tr w:rsidR="009B73CB" w:rsidRPr="00E667D8" w14:paraId="3121BECF" w14:textId="77777777" w:rsidTr="009B7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4BC5D0DB" w14:textId="788D30D8" w:rsidR="00E667D8" w:rsidRPr="00E667D8" w:rsidRDefault="009B73CB" w:rsidP="009B73CB">
            <w:pPr>
              <w:jc w:val="both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Button S1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7EEA3F24" w14:textId="0FBE6831" w:rsidR="00E667D8" w:rsidRPr="00E667D8" w:rsidRDefault="009B73CB" w:rsidP="00AC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 xml:space="preserve">Send or accept </w:t>
            </w:r>
            <w:r>
              <w:rPr>
                <w:rFonts w:ascii="Palatino" w:eastAsia="微軟正黑體" w:hAnsi="Palatino" w:cs="Arial"/>
                <w:sz w:val="23"/>
                <w:szCs w:val="23"/>
              </w:rPr>
              <w:t>game invitation</w:t>
            </w:r>
          </w:p>
        </w:tc>
        <w:tc>
          <w:tcPr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7B854342" w14:textId="04FFE25F" w:rsidR="00E667D8" w:rsidRPr="009B73CB" w:rsidRDefault="00634FC4" w:rsidP="009B73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/>
                <w:b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  <w:t>LCD Display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42722C7E" w14:textId="6D0BCE72" w:rsidR="00E667D8" w:rsidRPr="00E667D8" w:rsidRDefault="00977F4C" w:rsidP="0097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 xml:space="preserve">Display the game </w:t>
            </w:r>
            <w:r>
              <w:rPr>
                <w:rFonts w:ascii="Palatino" w:eastAsia="微軟正黑體" w:hAnsi="Palatino" w:cs="Arial"/>
                <w:sz w:val="23"/>
                <w:szCs w:val="23"/>
              </w:rPr>
              <w:t>frames</w:t>
            </w:r>
          </w:p>
        </w:tc>
      </w:tr>
      <w:tr w:rsidR="009B73CB" w:rsidRPr="00E667D8" w14:paraId="5ABFBE43" w14:textId="77777777" w:rsidTr="009B7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76A1C74A" w14:textId="16AFCF15" w:rsidR="00E667D8" w:rsidRPr="00E667D8" w:rsidRDefault="009B73CB" w:rsidP="009B73CB">
            <w:pPr>
              <w:jc w:val="both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Button S2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376755A6" w14:textId="71A823B4" w:rsidR="00E667D8" w:rsidRPr="009B73CB" w:rsidRDefault="009B73CB" w:rsidP="00AC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Cancel game invitation</w:t>
            </w:r>
          </w:p>
        </w:tc>
        <w:tc>
          <w:tcPr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124D8D36" w14:textId="78FBD150" w:rsidR="00E667D8" w:rsidRPr="009B73CB" w:rsidRDefault="00977F4C" w:rsidP="009B7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b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  <w:t>Speaker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442F042B" w14:textId="7EEB0261" w:rsidR="00E667D8" w:rsidRPr="00E667D8" w:rsidRDefault="00977F4C" w:rsidP="0097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Play music</w:t>
            </w:r>
          </w:p>
        </w:tc>
      </w:tr>
      <w:tr w:rsidR="002952C1" w:rsidRPr="00E667D8" w14:paraId="434AAEBE" w14:textId="77777777" w:rsidTr="009B7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08F2E59D" w14:textId="5A6EB0BE" w:rsidR="002952C1" w:rsidRPr="00E667D8" w:rsidRDefault="002952C1" w:rsidP="009B73CB">
            <w:pPr>
              <w:jc w:val="both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Keypad 0~F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695F6045" w14:textId="45B14CF7" w:rsidR="002952C1" w:rsidRPr="00E667D8" w:rsidRDefault="002952C1" w:rsidP="00AC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 w:rsidRPr="00AC7B42">
              <w:rPr>
                <w:rFonts w:ascii="Palatino" w:eastAsia="微軟正黑體" w:hAnsi="Palatino" w:cs="Arial" w:hint="eastAsia"/>
                <w:sz w:val="22"/>
                <w:szCs w:val="23"/>
              </w:rPr>
              <w:t>Multiple game functions</w:t>
            </w:r>
            <w:r w:rsidRPr="00AC7B42">
              <w:rPr>
                <w:rFonts w:ascii="Palatino" w:eastAsia="微軟正黑體" w:hAnsi="Palatino" w:cs="Arial"/>
                <w:sz w:val="22"/>
                <w:szCs w:val="23"/>
              </w:rPr>
              <w:t xml:space="preserve"> (such as up, down, pressed number)</w:t>
            </w:r>
          </w:p>
        </w:tc>
        <w:tc>
          <w:tcPr>
            <w:tcW w:w="2268" w:type="dxa"/>
            <w:vMerge w:val="restart"/>
            <w:tcBorders>
              <w:left w:val="single" w:sz="18" w:space="0" w:color="92CDDC" w:themeColor="accent5" w:themeTint="99"/>
            </w:tcBorders>
            <w:vAlign w:val="center"/>
          </w:tcPr>
          <w:p w14:paraId="0AFD25AA" w14:textId="33B385ED" w:rsidR="002952C1" w:rsidRPr="009B73CB" w:rsidRDefault="002952C1" w:rsidP="009B73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/>
                <w:b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  <w:t>LED Light</w:t>
            </w:r>
            <w:r>
              <w:rPr>
                <w:rFonts w:ascii="Palatino" w:eastAsia="微軟正黑體" w:hAnsi="Palatino" w:cs="Arial"/>
                <w:b/>
                <w:sz w:val="23"/>
                <w:szCs w:val="23"/>
              </w:rPr>
              <w:t>s</w:t>
            </w:r>
            <w:r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  <w:t xml:space="preserve"> D1~</w:t>
            </w:r>
            <w:r>
              <w:rPr>
                <w:rFonts w:ascii="Palatino" w:eastAsia="微軟正黑體" w:hAnsi="Palatino" w:cs="Arial"/>
                <w:b/>
                <w:sz w:val="23"/>
                <w:szCs w:val="23"/>
              </w:rPr>
              <w:t>16</w:t>
            </w:r>
          </w:p>
        </w:tc>
        <w:tc>
          <w:tcPr>
            <w:tcW w:w="2608" w:type="dxa"/>
            <w:vMerge w:val="restart"/>
            <w:tcBorders>
              <w:right w:val="single" w:sz="18" w:space="0" w:color="92CDDC" w:themeColor="accent5" w:themeTint="99"/>
            </w:tcBorders>
            <w:vAlign w:val="center"/>
          </w:tcPr>
          <w:p w14:paraId="2C9AA222" w14:textId="5060FC15" w:rsidR="002952C1" w:rsidRPr="00E667D8" w:rsidRDefault="002952C1" w:rsidP="0097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Decorative lights</w:t>
            </w:r>
          </w:p>
        </w:tc>
      </w:tr>
      <w:tr w:rsidR="002952C1" w:rsidRPr="00E667D8" w14:paraId="2CE04423" w14:textId="77777777" w:rsidTr="009B7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231E984D" w14:textId="12B2F15D" w:rsidR="002952C1" w:rsidRPr="00E667D8" w:rsidRDefault="002952C1" w:rsidP="009B73CB">
            <w:pPr>
              <w:jc w:val="both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 xml:space="preserve">DIP </w:t>
            </w:r>
            <w:r>
              <w:rPr>
                <w:rFonts w:ascii="Palatino" w:eastAsia="微軟正黑體" w:hAnsi="Palatino" w:cs="Arial"/>
                <w:sz w:val="23"/>
                <w:szCs w:val="23"/>
              </w:rPr>
              <w:t>switch 1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67C57D50" w14:textId="75E24863" w:rsidR="002952C1" w:rsidRPr="00E667D8" w:rsidRDefault="002952C1" w:rsidP="00AC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Music On/Off</w:t>
            </w:r>
          </w:p>
        </w:tc>
        <w:tc>
          <w:tcPr>
            <w:tcW w:w="2268" w:type="dxa"/>
            <w:vMerge/>
            <w:tcBorders>
              <w:left w:val="single" w:sz="18" w:space="0" w:color="92CDDC" w:themeColor="accent5" w:themeTint="99"/>
            </w:tcBorders>
            <w:vAlign w:val="center"/>
          </w:tcPr>
          <w:p w14:paraId="1E6560DF" w14:textId="77777777" w:rsidR="002952C1" w:rsidRPr="009B73CB" w:rsidRDefault="002952C1" w:rsidP="009B7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b/>
                <w:sz w:val="23"/>
                <w:szCs w:val="23"/>
              </w:rPr>
            </w:pPr>
          </w:p>
        </w:tc>
        <w:tc>
          <w:tcPr>
            <w:tcW w:w="2608" w:type="dxa"/>
            <w:vMerge/>
            <w:tcBorders>
              <w:right w:val="single" w:sz="18" w:space="0" w:color="92CDDC" w:themeColor="accent5" w:themeTint="99"/>
            </w:tcBorders>
            <w:vAlign w:val="center"/>
          </w:tcPr>
          <w:p w14:paraId="324219B0" w14:textId="77777777" w:rsidR="002952C1" w:rsidRPr="00E667D8" w:rsidRDefault="002952C1" w:rsidP="0097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</w:p>
        </w:tc>
      </w:tr>
      <w:tr w:rsidR="002952C1" w:rsidRPr="00E667D8" w14:paraId="5F7EA477" w14:textId="77777777" w:rsidTr="009B7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08754FCC" w14:textId="77777777" w:rsidR="002952C1" w:rsidRDefault="002952C1" w:rsidP="009B73CB">
            <w:pPr>
              <w:jc w:val="both"/>
              <w:rPr>
                <w:rFonts w:ascii="Palatino" w:eastAsia="微軟正黑體" w:hAnsi="Palatino" w:cs="Arial" w:hint="eastAsia"/>
                <w:sz w:val="23"/>
                <w:szCs w:val="23"/>
              </w:rPr>
            </w:pP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1782EC00" w14:textId="77777777" w:rsidR="002952C1" w:rsidRDefault="002952C1" w:rsidP="00AC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 w:hint="eastAsia"/>
                <w:sz w:val="23"/>
                <w:szCs w:val="23"/>
              </w:rPr>
            </w:pPr>
          </w:p>
        </w:tc>
        <w:tc>
          <w:tcPr>
            <w:tcW w:w="2268" w:type="dxa"/>
            <w:vMerge/>
            <w:tcBorders>
              <w:left w:val="single" w:sz="18" w:space="0" w:color="92CDDC" w:themeColor="accent5" w:themeTint="99"/>
            </w:tcBorders>
            <w:vAlign w:val="center"/>
          </w:tcPr>
          <w:p w14:paraId="14A479E5" w14:textId="77777777" w:rsidR="002952C1" w:rsidRDefault="002952C1" w:rsidP="009B73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</w:pPr>
          </w:p>
        </w:tc>
        <w:tc>
          <w:tcPr>
            <w:tcW w:w="2608" w:type="dxa"/>
            <w:vMerge/>
            <w:tcBorders>
              <w:right w:val="single" w:sz="18" w:space="0" w:color="92CDDC" w:themeColor="accent5" w:themeTint="99"/>
            </w:tcBorders>
            <w:vAlign w:val="center"/>
          </w:tcPr>
          <w:p w14:paraId="04E4FB05" w14:textId="77777777" w:rsidR="002952C1" w:rsidRDefault="002952C1" w:rsidP="0097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 w:hint="eastAsia"/>
                <w:sz w:val="23"/>
                <w:szCs w:val="23"/>
              </w:rPr>
            </w:pPr>
          </w:p>
        </w:tc>
      </w:tr>
      <w:tr w:rsidR="009B73CB" w:rsidRPr="00E667D8" w14:paraId="0C67EA86" w14:textId="77777777" w:rsidTr="009B7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32A2CC55" w14:textId="6CB25826" w:rsidR="00E667D8" w:rsidRPr="00E667D8" w:rsidRDefault="002952C1" w:rsidP="009B73CB">
            <w:pPr>
              <w:jc w:val="both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Connector A1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2A8595A6" w14:textId="5EFB863C" w:rsidR="00E667D8" w:rsidRPr="00E667D8" w:rsidRDefault="002952C1" w:rsidP="00AC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 xml:space="preserve">Clock </w:t>
            </w:r>
            <w:r>
              <w:rPr>
                <w:rFonts w:ascii="Palatino" w:eastAsia="微軟正黑體" w:hAnsi="Palatino" w:cs="Arial"/>
                <w:sz w:val="23"/>
                <w:szCs w:val="23"/>
              </w:rPr>
              <w:t>Sync Signal In</w:t>
            </w:r>
          </w:p>
        </w:tc>
        <w:tc>
          <w:tcPr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61CAC0B1" w14:textId="72599A3D" w:rsidR="00E667D8" w:rsidRPr="009B73CB" w:rsidRDefault="002952C1" w:rsidP="009B7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b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  <w:t>Connector B1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3A4F39C4" w14:textId="727F0C52" w:rsidR="00E667D8" w:rsidRPr="00E667D8" w:rsidRDefault="002952C1" w:rsidP="0097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Clock Sync Signal Out</w:t>
            </w:r>
          </w:p>
        </w:tc>
      </w:tr>
      <w:tr w:rsidR="009B73CB" w:rsidRPr="00E667D8" w14:paraId="78172095" w14:textId="77777777" w:rsidTr="009B7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099CD3C0" w14:textId="38E34CE8" w:rsidR="00E667D8" w:rsidRPr="00E667D8" w:rsidRDefault="002952C1" w:rsidP="009B73CB">
            <w:pPr>
              <w:jc w:val="both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Connector</w:t>
            </w:r>
            <w:r>
              <w:rPr>
                <w:rFonts w:ascii="Palatino" w:eastAsia="微軟正黑體" w:hAnsi="Palatino" w:cs="Arial"/>
                <w:sz w:val="23"/>
                <w:szCs w:val="23"/>
              </w:rPr>
              <w:t xml:space="preserve"> A2~4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607421A6" w14:textId="5B1FA201" w:rsidR="00E667D8" w:rsidRPr="00E667D8" w:rsidRDefault="002952C1" w:rsidP="00AC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Game Status Sync In</w:t>
            </w:r>
          </w:p>
        </w:tc>
        <w:tc>
          <w:tcPr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623BC048" w14:textId="030A3567" w:rsidR="00E667D8" w:rsidRPr="009B73CB" w:rsidRDefault="002952C1" w:rsidP="009B73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/>
                <w:b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  <w:t>Connector B2</w:t>
            </w:r>
            <w:r>
              <w:rPr>
                <w:rFonts w:ascii="Palatino" w:eastAsia="微軟正黑體" w:hAnsi="Palatino" w:cs="Arial"/>
                <w:b/>
                <w:sz w:val="23"/>
                <w:szCs w:val="23"/>
              </w:rPr>
              <w:t>~4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294C8856" w14:textId="260C1737" w:rsidR="00E667D8" w:rsidRPr="00E667D8" w:rsidRDefault="002952C1" w:rsidP="0097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Game Status Sync Out</w:t>
            </w:r>
          </w:p>
        </w:tc>
      </w:tr>
      <w:tr w:rsidR="009B73CB" w:rsidRPr="00E667D8" w14:paraId="21F16735" w14:textId="77777777" w:rsidTr="00295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2A49F010" w14:textId="39AF7115" w:rsidR="00E667D8" w:rsidRPr="00E667D8" w:rsidRDefault="002952C1" w:rsidP="009B73CB">
            <w:pPr>
              <w:jc w:val="both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Connector A5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718B5A12" w14:textId="6E8DF06F" w:rsidR="00E667D8" w:rsidRPr="00E667D8" w:rsidRDefault="002952C1" w:rsidP="00AC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Music Sync Signal In</w:t>
            </w:r>
          </w:p>
        </w:tc>
        <w:tc>
          <w:tcPr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0A0B5097" w14:textId="1A92031B" w:rsidR="00E667D8" w:rsidRPr="009B73CB" w:rsidRDefault="002952C1" w:rsidP="009B7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b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  <w:t>Connector B5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6F1F61A2" w14:textId="642CE66E" w:rsidR="00E667D8" w:rsidRPr="00E667D8" w:rsidRDefault="002952C1" w:rsidP="0097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Music Sync Signal Out</w:t>
            </w:r>
          </w:p>
        </w:tc>
      </w:tr>
      <w:tr w:rsidR="002952C1" w:rsidRPr="00E667D8" w14:paraId="0D08B5FA" w14:textId="77777777" w:rsidTr="0029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0C49E8F4" w14:textId="07EE9F8B" w:rsidR="002952C1" w:rsidRDefault="002952C1" w:rsidP="009B73CB">
            <w:pPr>
              <w:jc w:val="both"/>
              <w:rPr>
                <w:rFonts w:ascii="Palatino" w:eastAsia="微軟正黑體" w:hAnsi="Palatino" w:cs="Arial" w:hint="eastAsia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 xml:space="preserve">Connector </w:t>
            </w:r>
            <w:r>
              <w:rPr>
                <w:rFonts w:ascii="Palatino" w:eastAsia="微軟正黑體" w:hAnsi="Palatino" w:cs="Arial"/>
                <w:sz w:val="23"/>
                <w:szCs w:val="23"/>
              </w:rPr>
              <w:t>A6~14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0A7A9137" w14:textId="686B5F93" w:rsidR="002952C1" w:rsidRDefault="002952C1" w:rsidP="00AC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 w:hint="eastAsia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Score In</w:t>
            </w:r>
          </w:p>
        </w:tc>
        <w:tc>
          <w:tcPr>
            <w:tcW w:w="2268" w:type="dxa"/>
            <w:tcBorders>
              <w:left w:val="single" w:sz="18" w:space="0" w:color="92CDDC" w:themeColor="accent5" w:themeTint="99"/>
            </w:tcBorders>
            <w:vAlign w:val="center"/>
          </w:tcPr>
          <w:p w14:paraId="1B21A3C7" w14:textId="7A3E8090" w:rsidR="002952C1" w:rsidRDefault="002952C1" w:rsidP="009B73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  <w:t>Connector B6~14</w:t>
            </w:r>
          </w:p>
        </w:tc>
        <w:tc>
          <w:tcPr>
            <w:tcW w:w="2608" w:type="dxa"/>
            <w:tcBorders>
              <w:right w:val="single" w:sz="18" w:space="0" w:color="92CDDC" w:themeColor="accent5" w:themeTint="99"/>
            </w:tcBorders>
            <w:vAlign w:val="center"/>
          </w:tcPr>
          <w:p w14:paraId="7494D6FE" w14:textId="4AD6FF4F" w:rsidR="002952C1" w:rsidRDefault="002952C1" w:rsidP="0097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Arial" w:hint="eastAsia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Score Out</w:t>
            </w:r>
          </w:p>
        </w:tc>
      </w:tr>
      <w:tr w:rsidR="002952C1" w:rsidRPr="00E667D8" w14:paraId="5CFF66C9" w14:textId="77777777" w:rsidTr="009B7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18" w:space="0" w:color="92CDDC" w:themeColor="accent5" w:themeTint="99"/>
              <w:bottom w:val="single" w:sz="18" w:space="0" w:color="92CDDC" w:themeColor="accent5" w:themeTint="99"/>
            </w:tcBorders>
            <w:vAlign w:val="center"/>
          </w:tcPr>
          <w:p w14:paraId="3C713D8B" w14:textId="350D623A" w:rsidR="002952C1" w:rsidRDefault="002952C1" w:rsidP="009B73CB">
            <w:pPr>
              <w:jc w:val="both"/>
              <w:rPr>
                <w:rFonts w:ascii="Palatino" w:eastAsia="微軟正黑體" w:hAnsi="Palatino" w:cs="Arial" w:hint="eastAsia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Connector A15~17</w:t>
            </w:r>
          </w:p>
        </w:tc>
        <w:tc>
          <w:tcPr>
            <w:tcW w:w="2608" w:type="dxa"/>
            <w:tcBorders>
              <w:bottom w:val="single" w:sz="18" w:space="0" w:color="92CDDC" w:themeColor="accent5" w:themeTint="99"/>
              <w:right w:val="single" w:sz="18" w:space="0" w:color="92CDDC" w:themeColor="accent5" w:themeTint="99"/>
            </w:tcBorders>
            <w:vAlign w:val="center"/>
          </w:tcPr>
          <w:p w14:paraId="5F52DFA7" w14:textId="0636ECB0" w:rsidR="002952C1" w:rsidRDefault="002952C1" w:rsidP="00AC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 w:hint="eastAsia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Dia</w:t>
            </w:r>
            <w:r>
              <w:rPr>
                <w:rFonts w:ascii="Palatino" w:eastAsia="微軟正黑體" w:hAnsi="Palatino" w:cs="Arial"/>
                <w:sz w:val="23"/>
                <w:szCs w:val="23"/>
              </w:rPr>
              <w:t>logue In</w:t>
            </w:r>
          </w:p>
        </w:tc>
        <w:tc>
          <w:tcPr>
            <w:tcW w:w="2268" w:type="dxa"/>
            <w:tcBorders>
              <w:left w:val="single" w:sz="18" w:space="0" w:color="92CDDC" w:themeColor="accent5" w:themeTint="99"/>
              <w:bottom w:val="single" w:sz="18" w:space="0" w:color="92CDDC" w:themeColor="accent5" w:themeTint="99"/>
            </w:tcBorders>
            <w:vAlign w:val="center"/>
          </w:tcPr>
          <w:p w14:paraId="095AE190" w14:textId="47D718CC" w:rsidR="002952C1" w:rsidRDefault="002952C1" w:rsidP="009B7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b/>
                <w:sz w:val="23"/>
                <w:szCs w:val="23"/>
              </w:rPr>
              <w:t>Co</w:t>
            </w:r>
            <w:r>
              <w:rPr>
                <w:rFonts w:ascii="Palatino" w:eastAsia="微軟正黑體" w:hAnsi="Palatino" w:cs="Arial"/>
                <w:b/>
                <w:sz w:val="23"/>
                <w:szCs w:val="23"/>
              </w:rPr>
              <w:t>nnector B15~17</w:t>
            </w:r>
          </w:p>
        </w:tc>
        <w:tc>
          <w:tcPr>
            <w:tcW w:w="2608" w:type="dxa"/>
            <w:tcBorders>
              <w:bottom w:val="single" w:sz="18" w:space="0" w:color="92CDDC" w:themeColor="accent5" w:themeTint="99"/>
              <w:right w:val="single" w:sz="18" w:space="0" w:color="92CDDC" w:themeColor="accent5" w:themeTint="99"/>
            </w:tcBorders>
            <w:vAlign w:val="center"/>
          </w:tcPr>
          <w:p w14:paraId="7E8C0742" w14:textId="0422DD6E" w:rsidR="002952C1" w:rsidRDefault="002952C1" w:rsidP="0097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Arial" w:hint="eastAsia"/>
                <w:sz w:val="23"/>
                <w:szCs w:val="23"/>
              </w:rPr>
            </w:pPr>
            <w:r>
              <w:rPr>
                <w:rFonts w:ascii="Palatino" w:eastAsia="微軟正黑體" w:hAnsi="Palatino" w:cs="Arial" w:hint="eastAsia"/>
                <w:sz w:val="23"/>
                <w:szCs w:val="23"/>
              </w:rPr>
              <w:t>Dialogue Out</w:t>
            </w:r>
          </w:p>
        </w:tc>
      </w:tr>
    </w:tbl>
    <w:p w14:paraId="177105FF" w14:textId="77777777" w:rsidR="00D56894" w:rsidRPr="00A0361D" w:rsidRDefault="00D56894" w:rsidP="00A0361D">
      <w:pPr>
        <w:rPr>
          <w:rFonts w:ascii="Palatino" w:eastAsia="微軟正黑體" w:hAnsi="Palatino" w:cs="Arial"/>
          <w:szCs w:val="28"/>
        </w:rPr>
      </w:pPr>
    </w:p>
    <w:p w14:paraId="1DC0B037" w14:textId="6BF09C3D" w:rsidR="00DB446D" w:rsidRPr="0041537A" w:rsidRDefault="002952C1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>
        <w:rPr>
          <w:rFonts w:ascii="Palatino" w:eastAsia="微軟正黑體" w:hAnsi="Palatino" w:cs="Arial"/>
          <w:b/>
          <w:sz w:val="28"/>
          <w:szCs w:val="28"/>
        </w:rPr>
        <w:t>Functions of the proposed BrainWars</w:t>
      </w:r>
    </w:p>
    <w:p w14:paraId="4D401A95" w14:textId="77777777" w:rsidR="000C4780" w:rsidRDefault="000C4780" w:rsidP="002F00BF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Arial"/>
        </w:rPr>
      </w:pPr>
    </w:p>
    <w:p w14:paraId="37EF45AB" w14:textId="4003A818" w:rsidR="00165F5D" w:rsidRPr="00823B18" w:rsidRDefault="00823B18" w:rsidP="00823B18">
      <w:pPr>
        <w:pStyle w:val="ListParagraph"/>
        <w:numPr>
          <w:ilvl w:val="0"/>
          <w:numId w:val="39"/>
        </w:numPr>
        <w:tabs>
          <w:tab w:val="left" w:pos="426"/>
          <w:tab w:val="left" w:pos="720"/>
        </w:tabs>
        <w:autoSpaceDE w:val="0"/>
        <w:autoSpaceDN w:val="0"/>
        <w:adjustRightInd w:val="0"/>
        <w:spacing w:beforeLines="30" w:before="72"/>
        <w:ind w:leftChars="0" w:left="482" w:hanging="482"/>
        <w:rPr>
          <w:rFonts w:ascii="Palatino" w:eastAsia="微軟正黑體" w:hAnsi="Palatino" w:cs="Songti TC Regular"/>
          <w:kern w:val="0"/>
          <w:szCs w:val="24"/>
          <w:u w:val="single"/>
          <w:lang w:eastAsia="en-US"/>
        </w:rPr>
      </w:pPr>
      <w:r w:rsidRPr="00823B18">
        <w:rPr>
          <w:rFonts w:ascii="Palatino" w:eastAsia="微軟正黑體" w:hAnsi="Palatino" w:cs="Songti TC Regular" w:hint="eastAsia"/>
          <w:kern w:val="0"/>
          <w:szCs w:val="24"/>
          <w:u w:val="single"/>
        </w:rPr>
        <w:t>Basic Game Operations</w:t>
      </w:r>
    </w:p>
    <w:p w14:paraId="26DF07ED" w14:textId="299ED90F" w:rsidR="00823B18" w:rsidRDefault="00823B18" w:rsidP="00823B18">
      <w:pPr>
        <w:pStyle w:val="ListParagraph"/>
        <w:numPr>
          <w:ilvl w:val="0"/>
          <w:numId w:val="40"/>
        </w:numPr>
        <w:tabs>
          <w:tab w:val="left" w:pos="426"/>
          <w:tab w:val="left" w:pos="720"/>
        </w:tabs>
        <w:autoSpaceDE w:val="0"/>
        <w:autoSpaceDN w:val="0"/>
        <w:adjustRightInd w:val="0"/>
        <w:ind w:leftChars="0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 xml:space="preserve">Two players play the same </w:t>
      </w:r>
      <w:r>
        <w:rPr>
          <w:rFonts w:ascii="Palatino" w:eastAsia="微軟正黑體" w:hAnsi="Palatino" w:cs="Songti TC Regular"/>
          <w:kern w:val="0"/>
          <w:szCs w:val="24"/>
        </w:rPr>
        <w:t xml:space="preserve">three </w:t>
      </w:r>
      <w:r>
        <w:rPr>
          <w:rFonts w:ascii="Palatino" w:eastAsia="微軟正黑體" w:hAnsi="Palatino" w:cs="Songti TC Regular" w:hint="eastAsia"/>
          <w:kern w:val="0"/>
          <w:szCs w:val="24"/>
        </w:rPr>
        <w:t>game</w:t>
      </w:r>
      <w:r>
        <w:rPr>
          <w:rFonts w:ascii="Palatino" w:eastAsia="微軟正黑體" w:hAnsi="Palatino" w:cs="Songti TC Regular"/>
          <w:kern w:val="0"/>
          <w:szCs w:val="24"/>
        </w:rPr>
        <w:t xml:space="preserve"> stages</w:t>
      </w:r>
      <w:r>
        <w:rPr>
          <w:rFonts w:ascii="Palatino" w:eastAsia="微軟正黑體" w:hAnsi="Palatino" w:cs="Songti TC Regular" w:hint="eastAsia"/>
          <w:kern w:val="0"/>
          <w:szCs w:val="24"/>
        </w:rPr>
        <w:t xml:space="preserve"> to see whose </w:t>
      </w:r>
      <w:r>
        <w:rPr>
          <w:rFonts w:ascii="Palatino" w:eastAsia="微軟正黑體" w:hAnsi="Palatino" w:cs="Songti TC Regular"/>
          <w:kern w:val="0"/>
          <w:szCs w:val="24"/>
        </w:rPr>
        <w:t>reaction is faster.</w:t>
      </w:r>
    </w:p>
    <w:p w14:paraId="1259B4A8" w14:textId="4F82E263" w:rsidR="00823B18" w:rsidRDefault="00823B18" w:rsidP="00823B18">
      <w:pPr>
        <w:pStyle w:val="ListParagraph"/>
        <w:numPr>
          <w:ilvl w:val="0"/>
          <w:numId w:val="40"/>
        </w:numPr>
        <w:tabs>
          <w:tab w:val="left" w:pos="426"/>
          <w:tab w:val="left" w:pos="720"/>
        </w:tabs>
        <w:autoSpaceDE w:val="0"/>
        <w:autoSpaceDN w:val="0"/>
        <w:adjustRightInd w:val="0"/>
        <w:ind w:leftChars="0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>The stages will be ch</w:t>
      </w:r>
      <w:r>
        <w:rPr>
          <w:rFonts w:ascii="Palatino" w:eastAsia="微軟正黑體" w:hAnsi="Palatino" w:cs="Songti TC Regular"/>
          <w:kern w:val="0"/>
          <w:szCs w:val="24"/>
        </w:rPr>
        <w:t xml:space="preserve">osen randomly from six small games </w:t>
      </w:r>
      <w:r w:rsidR="002146DD">
        <w:rPr>
          <w:rFonts w:ascii="Palatino" w:eastAsia="微軟正黑體" w:hAnsi="Palatino" w:cs="Songti TC Regular"/>
          <w:kern w:val="0"/>
          <w:szCs w:val="24"/>
        </w:rPr>
        <w:t>without</w:t>
      </w:r>
      <w:r>
        <w:rPr>
          <w:rFonts w:ascii="Palatino" w:eastAsia="微軟正黑體" w:hAnsi="Palatino" w:cs="Songti TC Regular"/>
          <w:kern w:val="0"/>
          <w:szCs w:val="24"/>
        </w:rPr>
        <w:t xml:space="preserve"> repeat</w:t>
      </w:r>
      <w:r w:rsidR="002146DD">
        <w:rPr>
          <w:rFonts w:ascii="Palatino" w:eastAsia="微軟正黑體" w:hAnsi="Palatino" w:cs="Songti TC Regular"/>
          <w:kern w:val="0"/>
          <w:szCs w:val="24"/>
        </w:rPr>
        <w:t>s</w:t>
      </w:r>
      <w:r>
        <w:rPr>
          <w:rFonts w:ascii="Palatino" w:eastAsia="微軟正黑體" w:hAnsi="Palatino" w:cs="Songti TC Regular"/>
          <w:kern w:val="0"/>
          <w:szCs w:val="24"/>
        </w:rPr>
        <w:t>.</w:t>
      </w:r>
    </w:p>
    <w:p w14:paraId="2795CDA9" w14:textId="0DC0BC29" w:rsidR="00781987" w:rsidRDefault="00781987" w:rsidP="00823B18">
      <w:pPr>
        <w:pStyle w:val="ListParagraph"/>
        <w:numPr>
          <w:ilvl w:val="0"/>
          <w:numId w:val="40"/>
        </w:numPr>
        <w:tabs>
          <w:tab w:val="left" w:pos="426"/>
          <w:tab w:val="left" w:pos="720"/>
        </w:tabs>
        <w:autoSpaceDE w:val="0"/>
        <w:autoSpaceDN w:val="0"/>
        <w:adjustRightInd w:val="0"/>
        <w:ind w:leftChars="0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</w:rPr>
        <w:t>Players can send some picture dialogue at stage description state.</w:t>
      </w:r>
    </w:p>
    <w:p w14:paraId="19D80FAC" w14:textId="31793BD9" w:rsidR="00823B18" w:rsidRDefault="00823B18" w:rsidP="00823B18">
      <w:pPr>
        <w:pStyle w:val="ListParagraph"/>
        <w:numPr>
          <w:ilvl w:val="0"/>
          <w:numId w:val="40"/>
        </w:numPr>
        <w:tabs>
          <w:tab w:val="left" w:pos="426"/>
          <w:tab w:val="left" w:pos="720"/>
        </w:tabs>
        <w:autoSpaceDE w:val="0"/>
        <w:autoSpaceDN w:val="0"/>
        <w:adjustRightInd w:val="0"/>
        <w:ind w:leftChars="0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</w:rPr>
        <w:t>Faster to finish the request, more scores will get.</w:t>
      </w:r>
    </w:p>
    <w:p w14:paraId="1C061C52" w14:textId="181DE9C2" w:rsidR="00823B18" w:rsidRDefault="00823B18" w:rsidP="00823B18">
      <w:pPr>
        <w:pStyle w:val="ListParagraph"/>
        <w:numPr>
          <w:ilvl w:val="0"/>
          <w:numId w:val="40"/>
        </w:numPr>
        <w:tabs>
          <w:tab w:val="left" w:pos="426"/>
          <w:tab w:val="left" w:pos="720"/>
        </w:tabs>
        <w:autoSpaceDE w:val="0"/>
        <w:autoSpaceDN w:val="0"/>
        <w:adjustRightInd w:val="0"/>
        <w:ind w:leftChars="0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</w:rPr>
        <w:t>Every game stage has its time limitation. If time is out, the game will proceed to the next stage.</w:t>
      </w:r>
    </w:p>
    <w:p w14:paraId="5A29FEB9" w14:textId="60A1F0C7" w:rsidR="00823B18" w:rsidRDefault="00823B18" w:rsidP="00823B18">
      <w:pPr>
        <w:pStyle w:val="ListParagraph"/>
        <w:numPr>
          <w:ilvl w:val="0"/>
          <w:numId w:val="40"/>
        </w:numPr>
        <w:tabs>
          <w:tab w:val="left" w:pos="426"/>
          <w:tab w:val="left" w:pos="720"/>
        </w:tabs>
        <w:autoSpaceDE w:val="0"/>
        <w:autoSpaceDN w:val="0"/>
        <w:adjustRightInd w:val="0"/>
        <w:ind w:leftChars="0"/>
        <w:rPr>
          <w:rFonts w:ascii="Palatino" w:eastAsia="微軟正黑體" w:hAnsi="Palatino" w:cs="Songti TC Regular" w:hint="eastAsia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</w:rPr>
        <w:t>After three stages gaming, sum up the scores in each stages to see who is the winner.</w:t>
      </w:r>
    </w:p>
    <w:p w14:paraId="6754898B" w14:textId="386F74C2" w:rsidR="00823B18" w:rsidRDefault="00823B18" w:rsidP="00823B18">
      <w:pPr>
        <w:pStyle w:val="ListParagraph"/>
        <w:numPr>
          <w:ilvl w:val="0"/>
          <w:numId w:val="39"/>
        </w:numPr>
        <w:tabs>
          <w:tab w:val="left" w:pos="426"/>
          <w:tab w:val="left" w:pos="720"/>
        </w:tabs>
        <w:autoSpaceDE w:val="0"/>
        <w:autoSpaceDN w:val="0"/>
        <w:adjustRightInd w:val="0"/>
        <w:spacing w:beforeLines="30" w:before="72"/>
        <w:ind w:leftChars="0" w:left="482" w:hanging="482"/>
        <w:rPr>
          <w:rFonts w:ascii="Palatino" w:eastAsia="微軟正黑體" w:hAnsi="Palatino" w:cs="Songti TC Regular"/>
          <w:kern w:val="0"/>
          <w:szCs w:val="24"/>
          <w:u w:val="single"/>
          <w:lang w:eastAsia="en-US"/>
        </w:rPr>
      </w:pPr>
      <w:r w:rsidRPr="00823B18">
        <w:rPr>
          <w:rFonts w:ascii="Palatino" w:eastAsia="微軟正黑體" w:hAnsi="Palatino" w:cs="Songti TC Regular"/>
          <w:kern w:val="0"/>
          <w:szCs w:val="24"/>
          <w:u w:val="single"/>
        </w:rPr>
        <w:t>Game Status Control</w:t>
      </w:r>
    </w:p>
    <w:p w14:paraId="271A0E06" w14:textId="77777777" w:rsidR="002146DD" w:rsidRDefault="002146DD" w:rsidP="002146DD">
      <w:pPr>
        <w:pStyle w:val="ListParagraph"/>
        <w:tabs>
          <w:tab w:val="left" w:pos="426"/>
          <w:tab w:val="left" w:pos="720"/>
        </w:tabs>
        <w:autoSpaceDE w:val="0"/>
        <w:autoSpaceDN w:val="0"/>
        <w:adjustRightInd w:val="0"/>
        <w:spacing w:beforeLines="30" w:before="72"/>
        <w:ind w:leftChars="0" w:left="482"/>
        <w:rPr>
          <w:rFonts w:ascii="Palatino" w:eastAsia="微軟正黑體" w:hAnsi="Palatino" w:cs="Songti TC Regular"/>
          <w:kern w:val="0"/>
          <w:szCs w:val="24"/>
          <w:u w:val="single"/>
          <w:lang w:eastAsia="en-US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2268"/>
        <w:gridCol w:w="2721"/>
        <w:gridCol w:w="2381"/>
        <w:gridCol w:w="2268"/>
      </w:tblGrid>
      <w:tr w:rsidR="002146DD" w14:paraId="37CFE138" w14:textId="77777777" w:rsidTr="00214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D99594" w:themeColor="accent2" w:themeTint="99"/>
            </w:tcBorders>
            <w:vAlign w:val="center"/>
          </w:tcPr>
          <w:p w14:paraId="3389029A" w14:textId="2D98BAAC" w:rsid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jc w:val="center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State</w:t>
            </w:r>
          </w:p>
        </w:tc>
        <w:tc>
          <w:tcPr>
            <w:tcW w:w="2721" w:type="dxa"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2A35AA42" w14:textId="0FADF7B1" w:rsid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D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escription</w:t>
            </w:r>
          </w:p>
        </w:tc>
        <w:tc>
          <w:tcPr>
            <w:tcW w:w="2381" w:type="dxa"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67D1776C" w14:textId="2003FA19" w:rsid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Input</w:t>
            </w:r>
          </w:p>
        </w:tc>
        <w:tc>
          <w:tcPr>
            <w:tcW w:w="2268" w:type="dxa"/>
            <w:tcBorders>
              <w:left w:val="single" w:sz="4" w:space="0" w:color="D99594" w:themeColor="accent2" w:themeTint="99"/>
            </w:tcBorders>
            <w:vAlign w:val="center"/>
          </w:tcPr>
          <w:p w14:paraId="69DF5514" w14:textId="539E5EC8" w:rsid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Next State</w:t>
            </w:r>
          </w:p>
        </w:tc>
      </w:tr>
      <w:tr w:rsidR="002146DD" w14:paraId="0F35812B" w14:textId="77777777" w:rsidTr="002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FFEBF9" w14:textId="7FD34C42" w:rsidR="002146DD" w:rsidRP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>Initial</w:t>
            </w:r>
          </w:p>
        </w:tc>
        <w:tc>
          <w:tcPr>
            <w:tcW w:w="2721" w:type="dxa"/>
          </w:tcPr>
          <w:p w14:paraId="410C8600" w14:textId="70D84AD1" w:rsidR="002146DD" w:rsidRP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</w:pPr>
            <w:r w:rsidRPr="002146DD"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Show</w:t>
            </w:r>
            <w:r w:rsidRPr="002146DD">
              <w:rPr>
                <w:rFonts w:ascii="Palatino" w:eastAsia="微軟正黑體" w:hAnsi="Palatino" w:cs="Songti TC Regular"/>
                <w:kern w:val="0"/>
                <w:sz w:val="22"/>
                <w:szCs w:val="24"/>
              </w:rPr>
              <w:t xml:space="preserve"> game initial frame</w:t>
            </w:r>
          </w:p>
        </w:tc>
        <w:tc>
          <w:tcPr>
            <w:tcW w:w="2381" w:type="dxa"/>
          </w:tcPr>
          <w:p w14:paraId="187D7FF9" w14:textId="34BB22AC" w:rsidR="002146DD" w:rsidRP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Button S1</w:t>
            </w:r>
          </w:p>
        </w:tc>
        <w:tc>
          <w:tcPr>
            <w:tcW w:w="2268" w:type="dxa"/>
          </w:tcPr>
          <w:p w14:paraId="21A3425C" w14:textId="3E4992E9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Gaming Invitation</w:t>
            </w:r>
          </w:p>
        </w:tc>
      </w:tr>
      <w:tr w:rsidR="002146DD" w14:paraId="24DFFBDD" w14:textId="77777777" w:rsidTr="002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A33097" w14:textId="1DDB3701" w:rsidR="002146DD" w:rsidRP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>Gaming Invitatio</w:t>
            </w:r>
            <w:r>
              <w:rPr>
                <w:rFonts w:ascii="Palatino" w:eastAsia="微軟正黑體" w:hAnsi="Palatino" w:cs="Songti TC Regular"/>
                <w:b w:val="0"/>
                <w:kern w:val="0"/>
                <w:szCs w:val="24"/>
              </w:rPr>
              <w:t>n</w:t>
            </w:r>
          </w:p>
        </w:tc>
        <w:tc>
          <w:tcPr>
            <w:tcW w:w="2721" w:type="dxa"/>
            <w:vMerge w:val="restart"/>
          </w:tcPr>
          <w:p w14:paraId="4C8BFA81" w14:textId="70C6C056" w:rsidR="002146DD" w:rsidRP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Send game invita</w:t>
            </w:r>
            <w:r>
              <w:rPr>
                <w:rFonts w:ascii="Palatino" w:eastAsia="微軟正黑體" w:hAnsi="Palatino" w:cs="Songti TC Regular"/>
                <w:kern w:val="0"/>
                <w:sz w:val="22"/>
                <w:szCs w:val="24"/>
              </w:rPr>
              <w:t>t</w:t>
            </w: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ion</w:t>
            </w:r>
            <w:r>
              <w:rPr>
                <w:rFonts w:ascii="Palatino" w:eastAsia="微軟正黑體" w:hAnsi="Palatino" w:cs="Songti TC Regular"/>
                <w:kern w:val="0"/>
                <w:sz w:val="22"/>
                <w:szCs w:val="24"/>
              </w:rPr>
              <w:t xml:space="preserve"> to Player 2</w:t>
            </w:r>
          </w:p>
        </w:tc>
        <w:tc>
          <w:tcPr>
            <w:tcW w:w="2381" w:type="dxa"/>
          </w:tcPr>
          <w:p w14:paraId="3116050D" w14:textId="755753FE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Button S1</w:t>
            </w:r>
          </w:p>
        </w:tc>
        <w:tc>
          <w:tcPr>
            <w:tcW w:w="2268" w:type="dxa"/>
          </w:tcPr>
          <w:p w14:paraId="34CC8390" w14:textId="0B872751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Stage 1 Description</w:t>
            </w:r>
          </w:p>
        </w:tc>
      </w:tr>
      <w:tr w:rsidR="002146DD" w14:paraId="2A3C9E10" w14:textId="77777777" w:rsidTr="002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A8F583" w14:textId="7DD9DCC7" w:rsidR="002146DD" w:rsidRP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>Gaming Invitation</w:t>
            </w:r>
          </w:p>
        </w:tc>
        <w:tc>
          <w:tcPr>
            <w:tcW w:w="2721" w:type="dxa"/>
            <w:vMerge/>
          </w:tcPr>
          <w:p w14:paraId="76DF607A" w14:textId="77777777" w:rsidR="002146DD" w:rsidRPr="002146DD" w:rsidRDefault="002146DD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 w:val="22"/>
                <w:szCs w:val="24"/>
                <w:lang w:eastAsia="en-US"/>
              </w:rPr>
            </w:pPr>
          </w:p>
        </w:tc>
        <w:tc>
          <w:tcPr>
            <w:tcW w:w="2381" w:type="dxa"/>
          </w:tcPr>
          <w:p w14:paraId="728529DE" w14:textId="14C9B8C4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Butt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on S2</w:t>
            </w:r>
          </w:p>
        </w:tc>
        <w:tc>
          <w:tcPr>
            <w:tcW w:w="2268" w:type="dxa"/>
          </w:tcPr>
          <w:p w14:paraId="79A42C18" w14:textId="19C1E3B7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Initial</w:t>
            </w:r>
          </w:p>
        </w:tc>
      </w:tr>
      <w:tr w:rsidR="002146DD" w14:paraId="2096BD51" w14:textId="77777777" w:rsidTr="002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88A3B3" w14:textId="19CF6EEB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 xml:space="preserve">Stage 1 </w:t>
            </w:r>
            <w:r>
              <w:rPr>
                <w:rFonts w:ascii="Palatino" w:eastAsia="微軟正黑體" w:hAnsi="Palatino" w:cs="Songti TC Regular"/>
                <w:b w:val="0"/>
                <w:kern w:val="0"/>
                <w:szCs w:val="24"/>
              </w:rPr>
              <w:t>Description</w:t>
            </w:r>
          </w:p>
        </w:tc>
        <w:tc>
          <w:tcPr>
            <w:tcW w:w="2721" w:type="dxa"/>
          </w:tcPr>
          <w:p w14:paraId="7EFD0CB3" w14:textId="56847063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Desc</w:t>
            </w:r>
            <w:r>
              <w:rPr>
                <w:rFonts w:ascii="Palatino" w:eastAsia="微軟正黑體" w:hAnsi="Palatino" w:cs="Songti TC Regular"/>
                <w:kern w:val="0"/>
                <w:sz w:val="22"/>
                <w:szCs w:val="24"/>
              </w:rPr>
              <w:t>r</w:t>
            </w: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 xml:space="preserve">ibe </w:t>
            </w:r>
            <w:r>
              <w:rPr>
                <w:rFonts w:ascii="Palatino" w:eastAsia="微軟正黑體" w:hAnsi="Palatino" w:cs="Songti TC Regular"/>
                <w:kern w:val="0"/>
                <w:sz w:val="22"/>
                <w:szCs w:val="24"/>
              </w:rPr>
              <w:t>how to play the stage and send dialogue to Player2</w:t>
            </w:r>
          </w:p>
        </w:tc>
        <w:tc>
          <w:tcPr>
            <w:tcW w:w="2381" w:type="dxa"/>
          </w:tcPr>
          <w:p w14:paraId="4CDD26D6" w14:textId="745211F0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Keypad A~F</w:t>
            </w:r>
          </w:p>
        </w:tc>
        <w:tc>
          <w:tcPr>
            <w:tcW w:w="2268" w:type="dxa"/>
          </w:tcPr>
          <w:p w14:paraId="5B27CAAA" w14:textId="5AFBFD1B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Stage 1</w:t>
            </w:r>
          </w:p>
        </w:tc>
      </w:tr>
      <w:tr w:rsidR="002146DD" w14:paraId="1E615B04" w14:textId="77777777" w:rsidTr="002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E992EF" w14:textId="45DEE02C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>Stage 1</w:t>
            </w:r>
          </w:p>
        </w:tc>
        <w:tc>
          <w:tcPr>
            <w:tcW w:w="2721" w:type="dxa"/>
          </w:tcPr>
          <w:p w14:paraId="08B6B1BF" w14:textId="684DB1FF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Choose from six game stages randomly</w:t>
            </w:r>
          </w:p>
        </w:tc>
        <w:tc>
          <w:tcPr>
            <w:tcW w:w="2381" w:type="dxa"/>
          </w:tcPr>
          <w:p w14:paraId="63CD9479" w14:textId="409164BF" w:rsidR="002146DD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 xml:space="preserve">Keypad 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0</w:t>
            </w: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~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9</w:t>
            </w:r>
          </w:p>
        </w:tc>
        <w:tc>
          <w:tcPr>
            <w:tcW w:w="2268" w:type="dxa"/>
          </w:tcPr>
          <w:p w14:paraId="60C5C69D" w14:textId="07B264D3" w:rsidR="002146DD" w:rsidRPr="002146DD" w:rsidRDefault="00781987" w:rsidP="002146DD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Stage 2 Description</w:t>
            </w:r>
          </w:p>
        </w:tc>
        <w:bookmarkStart w:id="0" w:name="_GoBack"/>
        <w:bookmarkEnd w:id="0"/>
      </w:tr>
      <w:tr w:rsidR="00781987" w14:paraId="4054D139" w14:textId="77777777" w:rsidTr="002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ED6419" w14:textId="6DBC939F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lastRenderedPageBreak/>
              <w:t xml:space="preserve">Stage </w:t>
            </w:r>
            <w:r>
              <w:rPr>
                <w:rFonts w:ascii="Palatino" w:eastAsia="微軟正黑體" w:hAnsi="Palatino" w:cs="Songti TC Regular"/>
                <w:b w:val="0"/>
                <w:kern w:val="0"/>
                <w:szCs w:val="24"/>
              </w:rPr>
              <w:t>2</w:t>
            </w: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 xml:space="preserve"> </w:t>
            </w:r>
            <w:r>
              <w:rPr>
                <w:rFonts w:ascii="Palatino" w:eastAsia="微軟正黑體" w:hAnsi="Palatino" w:cs="Songti TC Regular"/>
                <w:b w:val="0"/>
                <w:kern w:val="0"/>
                <w:szCs w:val="24"/>
              </w:rPr>
              <w:t>Description</w:t>
            </w:r>
          </w:p>
        </w:tc>
        <w:tc>
          <w:tcPr>
            <w:tcW w:w="2721" w:type="dxa"/>
          </w:tcPr>
          <w:p w14:paraId="0925DD0A" w14:textId="562AC4A2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 w:val="22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Desc</w:t>
            </w:r>
            <w:r>
              <w:rPr>
                <w:rFonts w:ascii="Palatino" w:eastAsia="微軟正黑體" w:hAnsi="Palatino" w:cs="Songti TC Regular"/>
                <w:kern w:val="0"/>
                <w:sz w:val="22"/>
                <w:szCs w:val="24"/>
              </w:rPr>
              <w:t>r</w:t>
            </w: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 xml:space="preserve">ibe </w:t>
            </w:r>
            <w:r>
              <w:rPr>
                <w:rFonts w:ascii="Palatino" w:eastAsia="微軟正黑體" w:hAnsi="Palatino" w:cs="Songti TC Regular"/>
                <w:kern w:val="0"/>
                <w:sz w:val="22"/>
                <w:szCs w:val="24"/>
              </w:rPr>
              <w:t>how to play the stage and send dialogue to Player2</w:t>
            </w:r>
          </w:p>
        </w:tc>
        <w:tc>
          <w:tcPr>
            <w:tcW w:w="2381" w:type="dxa"/>
          </w:tcPr>
          <w:p w14:paraId="0C9D86D4" w14:textId="4E38D5E0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Keypad A~F</w:t>
            </w:r>
          </w:p>
        </w:tc>
        <w:tc>
          <w:tcPr>
            <w:tcW w:w="2268" w:type="dxa"/>
          </w:tcPr>
          <w:p w14:paraId="124A1D5A" w14:textId="0A025930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 xml:space="preserve">Stage 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2</w:t>
            </w:r>
          </w:p>
        </w:tc>
      </w:tr>
      <w:tr w:rsidR="00781987" w14:paraId="73E997B4" w14:textId="77777777" w:rsidTr="002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EB5525" w14:textId="7E2D1F75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/>
                <w:b w:val="0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 xml:space="preserve">Stage </w:t>
            </w:r>
            <w:r>
              <w:rPr>
                <w:rFonts w:ascii="Palatino" w:eastAsia="微軟正黑體" w:hAnsi="Palatino" w:cs="Songti TC Regular"/>
                <w:b w:val="0"/>
                <w:kern w:val="0"/>
                <w:szCs w:val="24"/>
              </w:rPr>
              <w:t>2</w:t>
            </w:r>
          </w:p>
        </w:tc>
        <w:tc>
          <w:tcPr>
            <w:tcW w:w="2721" w:type="dxa"/>
          </w:tcPr>
          <w:p w14:paraId="2F2E3353" w14:textId="5D107656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 w:val="22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Choose from six game stages randomly</w:t>
            </w:r>
          </w:p>
        </w:tc>
        <w:tc>
          <w:tcPr>
            <w:tcW w:w="2381" w:type="dxa"/>
          </w:tcPr>
          <w:p w14:paraId="1A73CA8D" w14:textId="7571D2F4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 xml:space="preserve">Keypad 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0</w:t>
            </w: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~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9</w:t>
            </w:r>
          </w:p>
        </w:tc>
        <w:tc>
          <w:tcPr>
            <w:tcW w:w="2268" w:type="dxa"/>
          </w:tcPr>
          <w:p w14:paraId="672E3D11" w14:textId="64AECD97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 xml:space="preserve">Stage 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3</w:t>
            </w: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 xml:space="preserve"> Description</w:t>
            </w:r>
          </w:p>
        </w:tc>
      </w:tr>
      <w:tr w:rsidR="00781987" w14:paraId="2D4BDCB9" w14:textId="77777777" w:rsidTr="002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266E6D" w14:textId="6D94E4AE" w:rsidR="00781987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 xml:space="preserve">Stage </w:t>
            </w:r>
            <w:r>
              <w:rPr>
                <w:rFonts w:ascii="Palatino" w:eastAsia="微軟正黑體" w:hAnsi="Palatino" w:cs="Songti TC Regular"/>
                <w:b w:val="0"/>
                <w:kern w:val="0"/>
                <w:szCs w:val="24"/>
              </w:rPr>
              <w:t>3</w:t>
            </w: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 xml:space="preserve"> </w:t>
            </w:r>
            <w:r>
              <w:rPr>
                <w:rFonts w:ascii="Palatino" w:eastAsia="微軟正黑體" w:hAnsi="Palatino" w:cs="Songti TC Regular"/>
                <w:b w:val="0"/>
                <w:kern w:val="0"/>
                <w:szCs w:val="24"/>
              </w:rPr>
              <w:t>Description</w:t>
            </w:r>
          </w:p>
        </w:tc>
        <w:tc>
          <w:tcPr>
            <w:tcW w:w="2721" w:type="dxa"/>
          </w:tcPr>
          <w:p w14:paraId="2E66F855" w14:textId="41C66D0B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 w:val="22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Desc</w:t>
            </w:r>
            <w:r>
              <w:rPr>
                <w:rFonts w:ascii="Palatino" w:eastAsia="微軟正黑體" w:hAnsi="Palatino" w:cs="Songti TC Regular"/>
                <w:kern w:val="0"/>
                <w:sz w:val="22"/>
                <w:szCs w:val="24"/>
              </w:rPr>
              <w:t>r</w:t>
            </w: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 xml:space="preserve">ibe </w:t>
            </w:r>
            <w:r>
              <w:rPr>
                <w:rFonts w:ascii="Palatino" w:eastAsia="微軟正黑體" w:hAnsi="Palatino" w:cs="Songti TC Regular"/>
                <w:kern w:val="0"/>
                <w:sz w:val="22"/>
                <w:szCs w:val="24"/>
              </w:rPr>
              <w:t>how to play the stage and send dialogue to Player2</w:t>
            </w:r>
          </w:p>
        </w:tc>
        <w:tc>
          <w:tcPr>
            <w:tcW w:w="2381" w:type="dxa"/>
          </w:tcPr>
          <w:p w14:paraId="3F519937" w14:textId="6203ED80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Keypad A~F</w:t>
            </w:r>
          </w:p>
        </w:tc>
        <w:tc>
          <w:tcPr>
            <w:tcW w:w="2268" w:type="dxa"/>
          </w:tcPr>
          <w:p w14:paraId="386F9FA2" w14:textId="4C3F9CFC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 xml:space="preserve">Stage 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3</w:t>
            </w:r>
          </w:p>
        </w:tc>
      </w:tr>
      <w:tr w:rsidR="00781987" w14:paraId="4ADF51E3" w14:textId="77777777" w:rsidTr="00214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FB6D91" w14:textId="55871442" w:rsidR="00781987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 xml:space="preserve">Stage </w:t>
            </w:r>
            <w:r>
              <w:rPr>
                <w:rFonts w:ascii="Palatino" w:eastAsia="微軟正黑體" w:hAnsi="Palatino" w:cs="Songti TC Regular"/>
                <w:b w:val="0"/>
                <w:kern w:val="0"/>
                <w:szCs w:val="24"/>
              </w:rPr>
              <w:t>3</w:t>
            </w:r>
          </w:p>
        </w:tc>
        <w:tc>
          <w:tcPr>
            <w:tcW w:w="2721" w:type="dxa"/>
          </w:tcPr>
          <w:p w14:paraId="61A7462A" w14:textId="5F79670D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 w:val="22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Choose from six game stages randomly</w:t>
            </w:r>
          </w:p>
        </w:tc>
        <w:tc>
          <w:tcPr>
            <w:tcW w:w="2381" w:type="dxa"/>
          </w:tcPr>
          <w:p w14:paraId="693BA813" w14:textId="4BBB3784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 xml:space="preserve">Keypad 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0</w:t>
            </w: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~</w:t>
            </w:r>
            <w:r>
              <w:rPr>
                <w:rFonts w:ascii="Palatino" w:eastAsia="微軟正黑體" w:hAnsi="Palatino" w:cs="Songti TC Regular"/>
                <w:kern w:val="0"/>
                <w:szCs w:val="24"/>
              </w:rPr>
              <w:t>9</w:t>
            </w:r>
          </w:p>
        </w:tc>
        <w:tc>
          <w:tcPr>
            <w:tcW w:w="2268" w:type="dxa"/>
          </w:tcPr>
          <w:p w14:paraId="30ABD38B" w14:textId="0E66CD2D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微軟正黑體" w:hAnsi="Palatino" w:cs="Songti TC Regular"/>
                <w:kern w:val="0"/>
                <w:szCs w:val="24"/>
                <w:lang w:eastAsia="en-US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Game Result</w:t>
            </w:r>
          </w:p>
        </w:tc>
      </w:tr>
      <w:tr w:rsidR="00781987" w14:paraId="329E11F4" w14:textId="77777777" w:rsidTr="00214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2381D0" w14:textId="18DA002E" w:rsidR="00781987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b w:val="0"/>
                <w:kern w:val="0"/>
                <w:szCs w:val="24"/>
              </w:rPr>
              <w:t>Game Result</w:t>
            </w:r>
          </w:p>
        </w:tc>
        <w:tc>
          <w:tcPr>
            <w:tcW w:w="2721" w:type="dxa"/>
          </w:tcPr>
          <w:p w14:paraId="343806BE" w14:textId="7E45AD76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 w:val="22"/>
                <w:szCs w:val="24"/>
              </w:rPr>
              <w:t>Sum up the scores and determine the winner</w:t>
            </w:r>
          </w:p>
        </w:tc>
        <w:tc>
          <w:tcPr>
            <w:tcW w:w="2381" w:type="dxa"/>
          </w:tcPr>
          <w:p w14:paraId="64677C5D" w14:textId="0C5C9E77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None</w:t>
            </w:r>
          </w:p>
        </w:tc>
        <w:tc>
          <w:tcPr>
            <w:tcW w:w="2268" w:type="dxa"/>
          </w:tcPr>
          <w:p w14:paraId="711AF7B7" w14:textId="5837F347" w:rsidR="00781987" w:rsidRPr="002146DD" w:rsidRDefault="00781987" w:rsidP="00781987">
            <w:pPr>
              <w:pStyle w:val="ListParagraph"/>
              <w:tabs>
                <w:tab w:val="left" w:pos="426"/>
                <w:tab w:val="left" w:pos="720"/>
              </w:tabs>
              <w:autoSpaceDE w:val="0"/>
              <w:autoSpaceDN w:val="0"/>
              <w:adjustRightInd w:val="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微軟正黑體" w:hAnsi="Palatino" w:cs="Songti TC Regular" w:hint="eastAsia"/>
                <w:kern w:val="0"/>
                <w:szCs w:val="24"/>
              </w:rPr>
            </w:pPr>
            <w:r>
              <w:rPr>
                <w:rFonts w:ascii="Palatino" w:eastAsia="微軟正黑體" w:hAnsi="Palatino" w:cs="Songti TC Regular" w:hint="eastAsia"/>
                <w:kern w:val="0"/>
                <w:szCs w:val="24"/>
              </w:rPr>
              <w:t>Initial</w:t>
            </w:r>
          </w:p>
        </w:tc>
      </w:tr>
    </w:tbl>
    <w:p w14:paraId="64ECC43E" w14:textId="77777777" w:rsidR="00823B18" w:rsidRPr="00823B18" w:rsidRDefault="00823B18" w:rsidP="00823B18">
      <w:pPr>
        <w:pStyle w:val="ListParagraph"/>
        <w:tabs>
          <w:tab w:val="left" w:pos="426"/>
          <w:tab w:val="left" w:pos="720"/>
        </w:tabs>
        <w:autoSpaceDE w:val="0"/>
        <w:autoSpaceDN w:val="0"/>
        <w:adjustRightInd w:val="0"/>
        <w:ind w:leftChars="0" w:left="482"/>
        <w:rPr>
          <w:rFonts w:ascii="Palatino" w:eastAsia="微軟正黑體" w:hAnsi="Palatino" w:cs="Songti TC Regular"/>
          <w:kern w:val="0"/>
          <w:szCs w:val="24"/>
          <w:lang w:eastAsia="en-US"/>
        </w:rPr>
      </w:pPr>
    </w:p>
    <w:sectPr w:rsidR="00823B18" w:rsidRPr="00823B18" w:rsidSect="00DB446D">
      <w:headerReference w:type="default" r:id="rId8"/>
      <w:footerReference w:type="default" r:id="rId9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64648" w14:textId="77777777" w:rsidR="00BA5E94" w:rsidRDefault="00BA5E94">
      <w:r>
        <w:separator/>
      </w:r>
    </w:p>
  </w:endnote>
  <w:endnote w:type="continuationSeparator" w:id="0">
    <w:p w14:paraId="54146B0D" w14:textId="77777777" w:rsidR="00BA5E94" w:rsidRDefault="00BA5E94">
      <w:r>
        <w:continuationSeparator/>
      </w:r>
    </w:p>
  </w:endnote>
  <w:endnote w:type="continuationNotice" w:id="1">
    <w:p w14:paraId="0F051726" w14:textId="77777777" w:rsidR="00BA5E94" w:rsidRDefault="00BA5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5C77F19C" w:rsidR="00D97D6F" w:rsidRPr="000F6921" w:rsidRDefault="006776F4" w:rsidP="0041537A">
    <w:pPr>
      <w:pStyle w:val="Footer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7CCA36" wp14:editId="28523CFF">
              <wp:simplePos x="0" y="0"/>
              <wp:positionH relativeFrom="column">
                <wp:posOffset>-66338</wp:posOffset>
              </wp:positionH>
              <wp:positionV relativeFrom="paragraph">
                <wp:posOffset>-49282</wp:posOffset>
              </wp:positionV>
              <wp:extent cx="3029270" cy="413779"/>
              <wp:effectExtent l="0" t="0" r="0" b="571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9270" cy="4137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AEFB25" w14:textId="58EEBB92" w:rsidR="006776F4" w:rsidRDefault="006776F4">
                          <w:r w:rsidRPr="007B02A3">
                            <w:rPr>
                              <w:rFonts w:ascii="Palatino" w:eastAsia="微軟正黑體" w:hAnsi="Palatino" w:cs="Arial"/>
                              <w:b/>
                              <w:color w:val="595959" w:themeColor="text1" w:themeTint="A6"/>
                              <w:szCs w:val="32"/>
                            </w:rPr>
                            <w:t xml:space="preserve">103061207 </w:t>
                          </w:r>
                          <w:r>
                            <w:rPr>
                              <w:rFonts w:ascii="Palatino" w:eastAsia="微軟正黑體" w:hAnsi="Palatino" w:cs="Arial" w:hint="eastAsia"/>
                              <w:b/>
                              <w:color w:val="595959" w:themeColor="text1" w:themeTint="A6"/>
                              <w:szCs w:val="32"/>
                            </w:rPr>
                            <w:t>A</w:t>
                          </w:r>
                          <w:r>
                            <w:rPr>
                              <w:rFonts w:ascii="Palatino" w:eastAsia="微軟正黑體" w:hAnsi="Palatino" w:cs="Arial"/>
                              <w:b/>
                              <w:color w:val="595959" w:themeColor="text1" w:themeTint="A6"/>
                              <w:szCs w:val="32"/>
                            </w:rPr>
                            <w:t>ndy</w:t>
                          </w:r>
                          <w:r>
                            <w:rPr>
                              <w:rFonts w:ascii="Palatino" w:eastAsia="微軟正黑體" w:hAnsi="Palatino" w:cs="Arial" w:hint="eastAsia"/>
                              <w:b/>
                              <w:color w:val="595959" w:themeColor="text1" w:themeTint="A6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Palatino" w:eastAsia="微軟正黑體" w:hAnsi="Palatino" w:cs="Arial"/>
                              <w:b/>
                              <w:color w:val="595959" w:themeColor="text1" w:themeTint="A6"/>
                              <w:szCs w:val="32"/>
                            </w:rPr>
                            <w:t xml:space="preserve">&amp; 103061248 </w:t>
                          </w:r>
                          <w:r>
                            <w:rPr>
                              <w:rFonts w:ascii="Palatino" w:eastAsia="微軟正黑體" w:hAnsi="Palatino" w:cs="Arial"/>
                              <w:b/>
                              <w:color w:val="595959" w:themeColor="text1" w:themeTint="A6"/>
                              <w:szCs w:val="32"/>
                            </w:rPr>
                            <w:t>Jerry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7CCA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5.2pt;margin-top:-3.9pt;width:238.5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" filled="f" stroked="f" strokeweight=".5pt">
              <v:textbox>
                <w:txbxContent>
                  <w:p w14:paraId="24AEFB25" w14:textId="58EEBB92" w:rsidR="006776F4" w:rsidRDefault="006776F4">
                    <w:r w:rsidRPr="007B02A3">
                      <w:rPr>
                        <w:rFonts w:ascii="Palatino" w:eastAsia="微軟正黑體" w:hAnsi="Palatino" w:cs="Arial"/>
                        <w:b/>
                        <w:color w:val="595959" w:themeColor="text1" w:themeTint="A6"/>
                        <w:szCs w:val="32"/>
                      </w:rPr>
                      <w:t xml:space="preserve">103061207 </w:t>
                    </w:r>
                    <w:r>
                      <w:rPr>
                        <w:rFonts w:ascii="Palatino" w:eastAsia="微軟正黑體" w:hAnsi="Palatino" w:cs="Arial" w:hint="eastAsia"/>
                        <w:b/>
                        <w:color w:val="595959" w:themeColor="text1" w:themeTint="A6"/>
                        <w:szCs w:val="32"/>
                      </w:rPr>
                      <w:t>A</w:t>
                    </w:r>
                    <w:r>
                      <w:rPr>
                        <w:rFonts w:ascii="Palatino" w:eastAsia="微軟正黑體" w:hAnsi="Palatino" w:cs="Arial"/>
                        <w:b/>
                        <w:color w:val="595959" w:themeColor="text1" w:themeTint="A6"/>
                        <w:szCs w:val="32"/>
                      </w:rPr>
                      <w:t>ndy</w:t>
                    </w:r>
                    <w:r>
                      <w:rPr>
                        <w:rFonts w:ascii="Palatino" w:eastAsia="微軟正黑體" w:hAnsi="Palatino" w:cs="Arial" w:hint="eastAsia"/>
                        <w:b/>
                        <w:color w:val="595959" w:themeColor="text1" w:themeTint="A6"/>
                        <w:szCs w:val="32"/>
                      </w:rPr>
                      <w:t xml:space="preserve"> </w:t>
                    </w:r>
                    <w:r>
                      <w:rPr>
                        <w:rFonts w:ascii="Palatino" w:eastAsia="微軟正黑體" w:hAnsi="Palatino" w:cs="Arial"/>
                        <w:b/>
                        <w:color w:val="595959" w:themeColor="text1" w:themeTint="A6"/>
                        <w:szCs w:val="32"/>
                      </w:rPr>
                      <w:t xml:space="preserve">&amp; 103061248 </w:t>
                    </w:r>
                    <w:r>
                      <w:rPr>
                        <w:rFonts w:ascii="Palatino" w:eastAsia="微軟正黑體" w:hAnsi="Palatino" w:cs="Arial"/>
                        <w:b/>
                        <w:color w:val="595959" w:themeColor="text1" w:themeTint="A6"/>
                        <w:szCs w:val="32"/>
                      </w:rPr>
                      <w:t>Jerry</w:t>
                    </w:r>
                  </w:p>
                </w:txbxContent>
              </v:textbox>
            </v:shape>
          </w:pict>
        </mc:Fallback>
      </mc:AlternateContent>
    </w:r>
    <w:r w:rsidR="00D97D6F"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13F5E" id="Line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="00D97D6F" w:rsidRPr="000F6921">
      <w:rPr>
        <w:rFonts w:ascii="Palatino" w:hAnsi="Palatino" w:cs="Arial"/>
      </w:rPr>
      <w:t>Spring</w:t>
    </w:r>
    <w:r w:rsidR="00D97D6F"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99962" w14:textId="77777777" w:rsidR="00BA5E94" w:rsidRDefault="00BA5E94">
      <w:r>
        <w:separator/>
      </w:r>
    </w:p>
  </w:footnote>
  <w:footnote w:type="continuationSeparator" w:id="0">
    <w:p w14:paraId="37A36FB8" w14:textId="77777777" w:rsidR="00BA5E94" w:rsidRDefault="00BA5E94">
      <w:r>
        <w:continuationSeparator/>
      </w:r>
    </w:p>
  </w:footnote>
  <w:footnote w:type="continuationNotice" w:id="1">
    <w:p w14:paraId="225FCB88" w14:textId="77777777" w:rsidR="00BA5E94" w:rsidRDefault="00BA5E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D97D6F" w:rsidRPr="000F6921" w:rsidRDefault="00D97D6F" w:rsidP="00DB446D">
    <w:pPr>
      <w:pStyle w:val="Header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PageNumber"/>
        <w:rFonts w:ascii="Palatino" w:hAnsi="Palatino"/>
      </w:rPr>
      <w:fldChar w:fldCharType="begin"/>
    </w:r>
    <w:r w:rsidRPr="000F6921">
      <w:rPr>
        <w:rStyle w:val="PageNumber"/>
        <w:rFonts w:ascii="Palatino" w:hAnsi="Palatino"/>
      </w:rPr>
      <w:instrText xml:space="preserve"> PAGE </w:instrText>
    </w:r>
    <w:r w:rsidRPr="000F6921">
      <w:rPr>
        <w:rStyle w:val="PageNumber"/>
        <w:rFonts w:ascii="Palatino" w:hAnsi="Palatino"/>
      </w:rPr>
      <w:fldChar w:fldCharType="separate"/>
    </w:r>
    <w:r w:rsidR="006776F4">
      <w:rPr>
        <w:rStyle w:val="PageNumber"/>
        <w:rFonts w:ascii="Palatino" w:hAnsi="Palatino"/>
        <w:noProof/>
      </w:rPr>
      <w:t>1</w:t>
    </w:r>
    <w:r w:rsidRPr="000F6921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 w15:restartNumberingAfterBreak="0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347490"/>
    <w:multiLevelType w:val="hybridMultilevel"/>
    <w:tmpl w:val="2FAEA7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DFD1B87"/>
    <w:multiLevelType w:val="hybridMultilevel"/>
    <w:tmpl w:val="73C25B9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 w15:restartNumberingAfterBreak="0">
    <w:nsid w:val="2AE96AC3"/>
    <w:multiLevelType w:val="hybridMultilevel"/>
    <w:tmpl w:val="3134E8F4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091444"/>
    <w:multiLevelType w:val="hybridMultilevel"/>
    <w:tmpl w:val="E70666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B474822"/>
    <w:multiLevelType w:val="hybridMultilevel"/>
    <w:tmpl w:val="B66035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3" w15:restartNumberingAfterBreak="0">
    <w:nsid w:val="464B7A84"/>
    <w:multiLevelType w:val="hybridMultilevel"/>
    <w:tmpl w:val="DEDE9418"/>
    <w:lvl w:ilvl="0" w:tplc="E73A32F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A87D10"/>
    <w:multiLevelType w:val="hybridMultilevel"/>
    <w:tmpl w:val="4646745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51811AFA"/>
    <w:multiLevelType w:val="hybridMultilevel"/>
    <w:tmpl w:val="618CC2A6"/>
    <w:lvl w:ilvl="0" w:tplc="04090003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5F074D1F"/>
    <w:multiLevelType w:val="hybridMultilevel"/>
    <w:tmpl w:val="366C4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057277B"/>
    <w:multiLevelType w:val="hybridMultilevel"/>
    <w:tmpl w:val="DBF4DBE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3" w15:restartNumberingAfterBreak="0">
    <w:nsid w:val="70CA46A2"/>
    <w:multiLevelType w:val="hybridMultilevel"/>
    <w:tmpl w:val="CF604754"/>
    <w:lvl w:ilvl="0" w:tplc="04090009">
      <w:start w:val="1"/>
      <w:numFmt w:val="bullet"/>
      <w:lvlText w:val="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34" w15:restartNumberingAfterBreak="0">
    <w:nsid w:val="71A10207"/>
    <w:multiLevelType w:val="hybridMultilevel"/>
    <w:tmpl w:val="C8F4F5C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25027F9"/>
    <w:multiLevelType w:val="hybridMultilevel"/>
    <w:tmpl w:val="64349A7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8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6"/>
  </w:num>
  <w:num w:numId="2">
    <w:abstractNumId w:val="7"/>
  </w:num>
  <w:num w:numId="3">
    <w:abstractNumId w:val="22"/>
  </w:num>
  <w:num w:numId="4">
    <w:abstractNumId w:val="37"/>
  </w:num>
  <w:num w:numId="5">
    <w:abstractNumId w:val="32"/>
  </w:num>
  <w:num w:numId="6">
    <w:abstractNumId w:val="13"/>
  </w:num>
  <w:num w:numId="7">
    <w:abstractNumId w:val="21"/>
  </w:num>
  <w:num w:numId="8">
    <w:abstractNumId w:val="29"/>
  </w:num>
  <w:num w:numId="9">
    <w:abstractNumId w:val="9"/>
  </w:num>
  <w:num w:numId="10">
    <w:abstractNumId w:val="4"/>
  </w:num>
  <w:num w:numId="11">
    <w:abstractNumId w:val="10"/>
  </w:num>
  <w:num w:numId="12">
    <w:abstractNumId w:val="39"/>
  </w:num>
  <w:num w:numId="13">
    <w:abstractNumId w:val="14"/>
  </w:num>
  <w:num w:numId="14">
    <w:abstractNumId w:val="3"/>
  </w:num>
  <w:num w:numId="15">
    <w:abstractNumId w:val="36"/>
  </w:num>
  <w:num w:numId="16">
    <w:abstractNumId w:val="38"/>
  </w:num>
  <w:num w:numId="17">
    <w:abstractNumId w:val="28"/>
  </w:num>
  <w:num w:numId="18">
    <w:abstractNumId w:val="15"/>
  </w:num>
  <w:num w:numId="19">
    <w:abstractNumId w:val="12"/>
  </w:num>
  <w:num w:numId="20">
    <w:abstractNumId w:val="17"/>
  </w:num>
  <w:num w:numId="21">
    <w:abstractNumId w:val="2"/>
  </w:num>
  <w:num w:numId="22">
    <w:abstractNumId w:val="0"/>
  </w:num>
  <w:num w:numId="23">
    <w:abstractNumId w:val="16"/>
  </w:num>
  <w:num w:numId="24">
    <w:abstractNumId w:val="18"/>
  </w:num>
  <w:num w:numId="25">
    <w:abstractNumId w:val="1"/>
  </w:num>
  <w:num w:numId="26">
    <w:abstractNumId w:val="20"/>
  </w:num>
  <w:num w:numId="27">
    <w:abstractNumId w:val="24"/>
  </w:num>
  <w:num w:numId="28">
    <w:abstractNumId w:val="31"/>
  </w:num>
  <w:num w:numId="29">
    <w:abstractNumId w:val="5"/>
  </w:num>
  <w:num w:numId="30">
    <w:abstractNumId w:val="6"/>
  </w:num>
  <w:num w:numId="31">
    <w:abstractNumId w:val="8"/>
  </w:num>
  <w:num w:numId="32">
    <w:abstractNumId w:val="30"/>
  </w:num>
  <w:num w:numId="33">
    <w:abstractNumId w:val="19"/>
  </w:num>
  <w:num w:numId="34">
    <w:abstractNumId w:val="35"/>
  </w:num>
  <w:num w:numId="35">
    <w:abstractNumId w:val="33"/>
  </w:num>
  <w:num w:numId="36">
    <w:abstractNumId w:val="34"/>
  </w:num>
  <w:num w:numId="37">
    <w:abstractNumId w:val="23"/>
  </w:num>
  <w:num w:numId="38">
    <w:abstractNumId w:val="27"/>
  </w:num>
  <w:num w:numId="39">
    <w:abstractNumId w:val="25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21F8C"/>
    <w:rsid w:val="00025ED1"/>
    <w:rsid w:val="000452B0"/>
    <w:rsid w:val="0006711C"/>
    <w:rsid w:val="00087104"/>
    <w:rsid w:val="00087475"/>
    <w:rsid w:val="00095924"/>
    <w:rsid w:val="0009744C"/>
    <w:rsid w:val="000A0A29"/>
    <w:rsid w:val="000B63CF"/>
    <w:rsid w:val="000C4780"/>
    <w:rsid w:val="000C71B4"/>
    <w:rsid w:val="000E6805"/>
    <w:rsid w:val="00100ED0"/>
    <w:rsid w:val="00111CC1"/>
    <w:rsid w:val="00112653"/>
    <w:rsid w:val="001133EA"/>
    <w:rsid w:val="0012345F"/>
    <w:rsid w:val="001367F8"/>
    <w:rsid w:val="00163631"/>
    <w:rsid w:val="00165F5D"/>
    <w:rsid w:val="00166C82"/>
    <w:rsid w:val="00181F5C"/>
    <w:rsid w:val="00194402"/>
    <w:rsid w:val="00195BE7"/>
    <w:rsid w:val="001A1244"/>
    <w:rsid w:val="001B1B49"/>
    <w:rsid w:val="001C012C"/>
    <w:rsid w:val="001D7D9E"/>
    <w:rsid w:val="002050D8"/>
    <w:rsid w:val="00205E11"/>
    <w:rsid w:val="002070D4"/>
    <w:rsid w:val="002146DD"/>
    <w:rsid w:val="002167E5"/>
    <w:rsid w:val="00232D00"/>
    <w:rsid w:val="00233FA0"/>
    <w:rsid w:val="00252A6E"/>
    <w:rsid w:val="00254581"/>
    <w:rsid w:val="00254D0C"/>
    <w:rsid w:val="00260054"/>
    <w:rsid w:val="00284F8C"/>
    <w:rsid w:val="002952C1"/>
    <w:rsid w:val="00296463"/>
    <w:rsid w:val="002A56A9"/>
    <w:rsid w:val="002C56EB"/>
    <w:rsid w:val="002F00BF"/>
    <w:rsid w:val="00331C23"/>
    <w:rsid w:val="003339E6"/>
    <w:rsid w:val="00333DA7"/>
    <w:rsid w:val="00343AFB"/>
    <w:rsid w:val="00347FA3"/>
    <w:rsid w:val="00356494"/>
    <w:rsid w:val="00370888"/>
    <w:rsid w:val="00374C63"/>
    <w:rsid w:val="003B0143"/>
    <w:rsid w:val="003B40DD"/>
    <w:rsid w:val="003B44B6"/>
    <w:rsid w:val="003B7622"/>
    <w:rsid w:val="003C35AE"/>
    <w:rsid w:val="003E46D7"/>
    <w:rsid w:val="003E604A"/>
    <w:rsid w:val="0041537A"/>
    <w:rsid w:val="00422CEA"/>
    <w:rsid w:val="00424C5F"/>
    <w:rsid w:val="00455DAD"/>
    <w:rsid w:val="0046137C"/>
    <w:rsid w:val="00463539"/>
    <w:rsid w:val="00473636"/>
    <w:rsid w:val="004749B6"/>
    <w:rsid w:val="004A62FF"/>
    <w:rsid w:val="004B0722"/>
    <w:rsid w:val="004D21BE"/>
    <w:rsid w:val="004E3597"/>
    <w:rsid w:val="004E5838"/>
    <w:rsid w:val="0052291A"/>
    <w:rsid w:val="00525D76"/>
    <w:rsid w:val="00537E6B"/>
    <w:rsid w:val="00550691"/>
    <w:rsid w:val="005862D6"/>
    <w:rsid w:val="005A3A2E"/>
    <w:rsid w:val="005A3D3F"/>
    <w:rsid w:val="005B1E6E"/>
    <w:rsid w:val="005B3F17"/>
    <w:rsid w:val="005C4AEA"/>
    <w:rsid w:val="005C6047"/>
    <w:rsid w:val="005E0DF1"/>
    <w:rsid w:val="005F0E57"/>
    <w:rsid w:val="00612783"/>
    <w:rsid w:val="006134E8"/>
    <w:rsid w:val="00623FBC"/>
    <w:rsid w:val="00626C32"/>
    <w:rsid w:val="006314DD"/>
    <w:rsid w:val="00631DC1"/>
    <w:rsid w:val="00634FC4"/>
    <w:rsid w:val="00640812"/>
    <w:rsid w:val="00642E48"/>
    <w:rsid w:val="006531C2"/>
    <w:rsid w:val="00655799"/>
    <w:rsid w:val="00663BE4"/>
    <w:rsid w:val="00666931"/>
    <w:rsid w:val="00675E84"/>
    <w:rsid w:val="006776F4"/>
    <w:rsid w:val="006B0648"/>
    <w:rsid w:val="006B0C80"/>
    <w:rsid w:val="006B2756"/>
    <w:rsid w:val="006B6871"/>
    <w:rsid w:val="006C3480"/>
    <w:rsid w:val="006C7EC1"/>
    <w:rsid w:val="006D0D1A"/>
    <w:rsid w:val="006D73F3"/>
    <w:rsid w:val="006F38D7"/>
    <w:rsid w:val="00700C36"/>
    <w:rsid w:val="00700F5C"/>
    <w:rsid w:val="0070410A"/>
    <w:rsid w:val="00704E5A"/>
    <w:rsid w:val="00706CAD"/>
    <w:rsid w:val="007074BF"/>
    <w:rsid w:val="00711B5E"/>
    <w:rsid w:val="007245D7"/>
    <w:rsid w:val="00726F29"/>
    <w:rsid w:val="007368C4"/>
    <w:rsid w:val="00754CEB"/>
    <w:rsid w:val="00775E5E"/>
    <w:rsid w:val="00781987"/>
    <w:rsid w:val="0079636B"/>
    <w:rsid w:val="00796466"/>
    <w:rsid w:val="00796785"/>
    <w:rsid w:val="007969ED"/>
    <w:rsid w:val="007970A7"/>
    <w:rsid w:val="007A2504"/>
    <w:rsid w:val="007A326C"/>
    <w:rsid w:val="007B02A3"/>
    <w:rsid w:val="007B075F"/>
    <w:rsid w:val="007B577C"/>
    <w:rsid w:val="007C3230"/>
    <w:rsid w:val="007E6D72"/>
    <w:rsid w:val="008051E4"/>
    <w:rsid w:val="00807445"/>
    <w:rsid w:val="008112BD"/>
    <w:rsid w:val="008134EB"/>
    <w:rsid w:val="00815424"/>
    <w:rsid w:val="00823528"/>
    <w:rsid w:val="00823B18"/>
    <w:rsid w:val="00825F8B"/>
    <w:rsid w:val="0083336B"/>
    <w:rsid w:val="00835DC3"/>
    <w:rsid w:val="0084305F"/>
    <w:rsid w:val="00871529"/>
    <w:rsid w:val="0087720A"/>
    <w:rsid w:val="00885DC3"/>
    <w:rsid w:val="008B5D20"/>
    <w:rsid w:val="008B60D3"/>
    <w:rsid w:val="008B714B"/>
    <w:rsid w:val="008C3E3D"/>
    <w:rsid w:val="008C76EE"/>
    <w:rsid w:val="008D1FED"/>
    <w:rsid w:val="008D3076"/>
    <w:rsid w:val="00902CD8"/>
    <w:rsid w:val="0091276E"/>
    <w:rsid w:val="00913A46"/>
    <w:rsid w:val="00926569"/>
    <w:rsid w:val="0093095E"/>
    <w:rsid w:val="009326F8"/>
    <w:rsid w:val="00945A36"/>
    <w:rsid w:val="009766ED"/>
    <w:rsid w:val="00977F4C"/>
    <w:rsid w:val="009B73CB"/>
    <w:rsid w:val="009B74D6"/>
    <w:rsid w:val="009C51E8"/>
    <w:rsid w:val="009D3DDE"/>
    <w:rsid w:val="009D650F"/>
    <w:rsid w:val="009D6DD9"/>
    <w:rsid w:val="009E1217"/>
    <w:rsid w:val="00A0361D"/>
    <w:rsid w:val="00A0545A"/>
    <w:rsid w:val="00A2293B"/>
    <w:rsid w:val="00A4401A"/>
    <w:rsid w:val="00A80F28"/>
    <w:rsid w:val="00A84B10"/>
    <w:rsid w:val="00A8524C"/>
    <w:rsid w:val="00AC2764"/>
    <w:rsid w:val="00AC33E5"/>
    <w:rsid w:val="00AC7B42"/>
    <w:rsid w:val="00AF4C43"/>
    <w:rsid w:val="00AF7585"/>
    <w:rsid w:val="00B0523A"/>
    <w:rsid w:val="00B05562"/>
    <w:rsid w:val="00B05CB6"/>
    <w:rsid w:val="00B10B28"/>
    <w:rsid w:val="00B13D5D"/>
    <w:rsid w:val="00B1654A"/>
    <w:rsid w:val="00B174D3"/>
    <w:rsid w:val="00B21EAC"/>
    <w:rsid w:val="00B9582F"/>
    <w:rsid w:val="00B95BE9"/>
    <w:rsid w:val="00BA5E94"/>
    <w:rsid w:val="00BA6E09"/>
    <w:rsid w:val="00BA6E97"/>
    <w:rsid w:val="00BB3780"/>
    <w:rsid w:val="00BB662C"/>
    <w:rsid w:val="00BB6D98"/>
    <w:rsid w:val="00BD7865"/>
    <w:rsid w:val="00BE2116"/>
    <w:rsid w:val="00BE3F34"/>
    <w:rsid w:val="00BF68CD"/>
    <w:rsid w:val="00C075B4"/>
    <w:rsid w:val="00C15BFB"/>
    <w:rsid w:val="00C27FB1"/>
    <w:rsid w:val="00C34110"/>
    <w:rsid w:val="00C3611B"/>
    <w:rsid w:val="00C363FF"/>
    <w:rsid w:val="00C368AE"/>
    <w:rsid w:val="00C41010"/>
    <w:rsid w:val="00C4137B"/>
    <w:rsid w:val="00C429AD"/>
    <w:rsid w:val="00C45700"/>
    <w:rsid w:val="00C550B5"/>
    <w:rsid w:val="00C5775C"/>
    <w:rsid w:val="00C6163F"/>
    <w:rsid w:val="00C61F1C"/>
    <w:rsid w:val="00C76E99"/>
    <w:rsid w:val="00C87BD6"/>
    <w:rsid w:val="00C921F3"/>
    <w:rsid w:val="00C9300D"/>
    <w:rsid w:val="00C9769E"/>
    <w:rsid w:val="00C97A5B"/>
    <w:rsid w:val="00CB2606"/>
    <w:rsid w:val="00CB4AD4"/>
    <w:rsid w:val="00CC0F44"/>
    <w:rsid w:val="00CC1E4A"/>
    <w:rsid w:val="00CC5E8A"/>
    <w:rsid w:val="00CD0A0B"/>
    <w:rsid w:val="00CE7C67"/>
    <w:rsid w:val="00CF2727"/>
    <w:rsid w:val="00D00D9D"/>
    <w:rsid w:val="00D07D05"/>
    <w:rsid w:val="00D14FE7"/>
    <w:rsid w:val="00D16585"/>
    <w:rsid w:val="00D3437C"/>
    <w:rsid w:val="00D56894"/>
    <w:rsid w:val="00D66E99"/>
    <w:rsid w:val="00D83E17"/>
    <w:rsid w:val="00D85184"/>
    <w:rsid w:val="00D86777"/>
    <w:rsid w:val="00D905A5"/>
    <w:rsid w:val="00D97D6F"/>
    <w:rsid w:val="00DB2521"/>
    <w:rsid w:val="00DB2779"/>
    <w:rsid w:val="00DB446D"/>
    <w:rsid w:val="00DC0FBD"/>
    <w:rsid w:val="00DC69EF"/>
    <w:rsid w:val="00DD1D5D"/>
    <w:rsid w:val="00E00386"/>
    <w:rsid w:val="00E051A3"/>
    <w:rsid w:val="00E12753"/>
    <w:rsid w:val="00E15481"/>
    <w:rsid w:val="00E16DCC"/>
    <w:rsid w:val="00E21263"/>
    <w:rsid w:val="00E255DD"/>
    <w:rsid w:val="00E37A01"/>
    <w:rsid w:val="00E45234"/>
    <w:rsid w:val="00E667D8"/>
    <w:rsid w:val="00E74ADA"/>
    <w:rsid w:val="00E77174"/>
    <w:rsid w:val="00E77217"/>
    <w:rsid w:val="00E97C23"/>
    <w:rsid w:val="00EA2391"/>
    <w:rsid w:val="00EA3392"/>
    <w:rsid w:val="00EB0559"/>
    <w:rsid w:val="00EB161B"/>
    <w:rsid w:val="00EB5B77"/>
    <w:rsid w:val="00ED1AFB"/>
    <w:rsid w:val="00ED2AC2"/>
    <w:rsid w:val="00EE0539"/>
    <w:rsid w:val="00EE6442"/>
    <w:rsid w:val="00F00854"/>
    <w:rsid w:val="00F040E1"/>
    <w:rsid w:val="00F055A1"/>
    <w:rsid w:val="00F07B6B"/>
    <w:rsid w:val="00F154AA"/>
    <w:rsid w:val="00F326E1"/>
    <w:rsid w:val="00F36968"/>
    <w:rsid w:val="00F40DD5"/>
    <w:rsid w:val="00F5670E"/>
    <w:rsid w:val="00F94BBB"/>
    <w:rsid w:val="00FA2A71"/>
    <w:rsid w:val="00FA54DA"/>
    <w:rsid w:val="00FA7923"/>
    <w:rsid w:val="00FB62C4"/>
    <w:rsid w:val="00FB70CE"/>
    <w:rsid w:val="00FB7CFD"/>
    <w:rsid w:val="00FC0128"/>
    <w:rsid w:val="00FC6CA6"/>
    <w:rsid w:val="00FD330C"/>
    <w:rsid w:val="00FD3804"/>
    <w:rsid w:val="00FE248A"/>
    <w:rsid w:val="00FE42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656ECEC9-5D70-4A41-A4D9-266467D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細明體" w:eastAsia="細明體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細明體" w:eastAsia="細明體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標楷體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標楷體" w:eastAsia="標楷體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標楷體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標楷體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7B02A3"/>
    <w:pPr>
      <w:ind w:leftChars="200" w:left="480"/>
    </w:pPr>
  </w:style>
  <w:style w:type="table" w:styleId="GridTable4-Accent5">
    <w:name w:val="Grid Table 4 Accent 5"/>
    <w:basedOn w:val="TableNormal"/>
    <w:uiPriority w:val="49"/>
    <w:rsid w:val="00E667D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2">
    <w:name w:val="Grid Table 2 Accent 2"/>
    <w:basedOn w:val="TableNormal"/>
    <w:uiPriority w:val="47"/>
    <w:rsid w:val="002146D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77F00-F653-46E6-A706-A7EEACE2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1849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An-Ting Hsu</dc:creator>
  <cp:keywords/>
  <dc:description/>
  <cp:lastModifiedBy>An-Ting Hsu</cp:lastModifiedBy>
  <cp:revision>20</cp:revision>
  <cp:lastPrinted>2007-02-24T05:31:00Z</cp:lastPrinted>
  <dcterms:created xsi:type="dcterms:W3CDTF">2014-03-03T14:32:00Z</dcterms:created>
  <dcterms:modified xsi:type="dcterms:W3CDTF">2015-05-26T11:24:00Z</dcterms:modified>
</cp:coreProperties>
</file>